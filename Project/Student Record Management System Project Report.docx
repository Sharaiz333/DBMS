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7CC0" w14:textId="77777777" w:rsidR="00C6554A" w:rsidRDefault="00DE7BCD" w:rsidP="00C6554A">
      <w:pPr>
        <w:pStyle w:val="Photo"/>
        <w:rPr>
          <w:noProof/>
        </w:rPr>
      </w:pPr>
      <w:bookmarkStart w:id="0" w:name="_Toc321147149"/>
      <w:bookmarkStart w:id="1" w:name="_Toc318188227"/>
      <w:bookmarkStart w:id="2" w:name="_Toc318188327"/>
      <w:bookmarkStart w:id="3" w:name="_Toc318189312"/>
      <w:bookmarkStart w:id="4" w:name="_Toc321147011"/>
      <w:r w:rsidRPr="008B5277">
        <w:rPr>
          <w:noProof/>
        </w:rPr>
        <w:t xml:space="preserve"> </w:t>
      </w:r>
      <w:r>
        <w:rPr>
          <w:noProof/>
        </w:rPr>
        <w:drawing>
          <wp:inline distT="0" distB="0" distL="0" distR="0" wp14:anchorId="727D740B" wp14:editId="51D9B8E4">
            <wp:extent cx="3537832" cy="4592748"/>
            <wp:effectExtent l="0" t="0" r="5715" b="0"/>
            <wp:docPr id="1" name="Picture 1" descr="Download Riphah International University Islamabad Logo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Riphah International University Islamabad Logo PNG Image with No  Background - PNGkey.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2001" cy="4598160"/>
                    </a:xfrm>
                    <a:prstGeom prst="rect">
                      <a:avLst/>
                    </a:prstGeom>
                    <a:noFill/>
                    <a:ln>
                      <a:noFill/>
                    </a:ln>
                  </pic:spPr>
                </pic:pic>
              </a:graphicData>
            </a:graphic>
          </wp:inline>
        </w:drawing>
      </w:r>
      <w:r w:rsidRPr="008B5277">
        <w:rPr>
          <w:noProof/>
        </w:rPr>
        <w:t xml:space="preserve"> </w:t>
      </w:r>
    </w:p>
    <w:p w14:paraId="1DC4B0E9" w14:textId="77777777" w:rsidR="00DE7BCD" w:rsidRDefault="00DE7BCD" w:rsidP="00C6554A">
      <w:pPr>
        <w:pStyle w:val="Photo"/>
      </w:pPr>
    </w:p>
    <w:p w14:paraId="1DC3A859" w14:textId="77777777" w:rsidR="00DE7BCD" w:rsidRPr="008B5277" w:rsidRDefault="00DE7BCD" w:rsidP="00C6554A">
      <w:pPr>
        <w:pStyle w:val="Photo"/>
      </w:pPr>
    </w:p>
    <w:bookmarkEnd w:id="0"/>
    <w:bookmarkEnd w:id="1"/>
    <w:bookmarkEnd w:id="2"/>
    <w:bookmarkEnd w:id="3"/>
    <w:bookmarkEnd w:id="4"/>
    <w:p w14:paraId="761E1FAB" w14:textId="77777777" w:rsidR="00C6554A" w:rsidRDefault="00DE7BCD" w:rsidP="00C6554A">
      <w:pPr>
        <w:pStyle w:val="Title"/>
      </w:pPr>
      <w:r>
        <w:t>Student Record Management System (SRMS)</w:t>
      </w:r>
    </w:p>
    <w:p w14:paraId="7CB1CBF1" w14:textId="77777777" w:rsidR="00C6554A" w:rsidRDefault="00DE7BCD" w:rsidP="00C6554A">
      <w:pPr>
        <w:pStyle w:val="Subtitle"/>
      </w:pPr>
      <w:r>
        <w:t>Database Project</w:t>
      </w:r>
      <w:r>
        <w:t xml:space="preserve"> REPort</w:t>
      </w:r>
    </w:p>
    <w:p w14:paraId="4BE9E140" w14:textId="77777777" w:rsidR="00DE7BCD" w:rsidRDefault="00DE7BCD" w:rsidP="00C6554A">
      <w:pPr>
        <w:pStyle w:val="Subtitle"/>
      </w:pPr>
    </w:p>
    <w:p w14:paraId="66732219" w14:textId="77777777" w:rsidR="00DE7BCD" w:rsidRDefault="00DE7BCD" w:rsidP="00C6554A">
      <w:pPr>
        <w:pStyle w:val="Subtitle"/>
      </w:pPr>
    </w:p>
    <w:p w14:paraId="69F00EB8" w14:textId="77777777" w:rsidR="00DE7BCD" w:rsidRDefault="00DE7BCD" w:rsidP="00C6554A">
      <w:pPr>
        <w:pStyle w:val="Subtitle"/>
      </w:pPr>
    </w:p>
    <w:p w14:paraId="3971896D" w14:textId="77777777" w:rsidR="00DE7BCD" w:rsidRPr="00D5413C" w:rsidRDefault="00DE7BCD" w:rsidP="00C6554A">
      <w:pPr>
        <w:pStyle w:val="Subtitle"/>
      </w:pPr>
    </w:p>
    <w:p w14:paraId="53B1F99B" w14:textId="5B2A7607" w:rsidR="00DE7BCD" w:rsidRDefault="00DE7BCD" w:rsidP="00C6554A">
      <w:pPr>
        <w:pStyle w:val="ContactInfo"/>
      </w:pPr>
      <w:r>
        <w:t>Sharaiz Ahmed [57288]</w:t>
      </w:r>
      <w:r w:rsidR="00C6554A">
        <w:t xml:space="preserve"> | </w:t>
      </w:r>
      <w:r>
        <w:t>Umair Waseem [</w:t>
      </w:r>
      <w:r w:rsidR="00F66E62">
        <w:rPr>
          <w:rFonts w:ascii="Times New Roman" w:hAnsi="Times New Roman" w:cs="Times New Roman"/>
          <w:sz w:val="28"/>
          <w:szCs w:val="32"/>
        </w:rPr>
        <w:t>44296</w:t>
      </w:r>
      <w:r>
        <w:t>]</w:t>
      </w:r>
      <w:r w:rsidR="00C6554A">
        <w:t xml:space="preserve"> |</w:t>
      </w:r>
      <w:r w:rsidR="00C6554A" w:rsidRPr="00D5413C">
        <w:t xml:space="preserve"> </w:t>
      </w:r>
      <w:r>
        <w:t>Kashan Shahid [</w:t>
      </w:r>
      <w:r w:rsidR="00ED0B60">
        <w:rPr>
          <w:rFonts w:ascii="Times New Roman" w:hAnsi="Times New Roman" w:cs="Times New Roman"/>
          <w:sz w:val="28"/>
          <w:szCs w:val="32"/>
        </w:rPr>
        <w:t>53686</w:t>
      </w:r>
      <w:r>
        <w:t>]</w:t>
      </w:r>
    </w:p>
    <w:p w14:paraId="6DC1956F" w14:textId="46AB3868" w:rsidR="00C6554A" w:rsidRDefault="00DE7BCD" w:rsidP="00C6554A">
      <w:pPr>
        <w:pStyle w:val="ContactInfo"/>
      </w:pPr>
      <w:r>
        <w:t>Sir Ihtisham-ullah</w:t>
      </w:r>
      <w:r>
        <w:t xml:space="preserve"> | </w:t>
      </w:r>
      <w:r>
        <w:t>Database</w:t>
      </w:r>
      <w:r>
        <w:t xml:space="preserve"> </w:t>
      </w:r>
      <w:r w:rsidR="00671B8D">
        <w:t>Management Systems</w:t>
      </w:r>
      <w:r w:rsidR="00671B8D">
        <w:t xml:space="preserve"> </w:t>
      </w:r>
      <w:r>
        <w:t>|</w:t>
      </w:r>
      <w:r w:rsidRPr="00D5413C">
        <w:t xml:space="preserve"> </w:t>
      </w:r>
      <w:r>
        <w:t xml:space="preserve">BSCS 4-1 </w:t>
      </w:r>
      <w:r w:rsidR="00C6554A">
        <w:br w:type="page"/>
      </w:r>
    </w:p>
    <w:p w14:paraId="20C01CF9" w14:textId="77777777" w:rsidR="003668B2" w:rsidRDefault="003668B2" w:rsidP="003668B2">
      <w:pPr>
        <w:pStyle w:val="Heading3"/>
      </w:pPr>
      <w:r>
        <w:lastRenderedPageBreak/>
        <w:t>Introduction:</w:t>
      </w:r>
    </w:p>
    <w:p w14:paraId="0524504E" w14:textId="77777777" w:rsidR="003668B2" w:rsidRDefault="003668B2" w:rsidP="003668B2">
      <w:pPr>
        <w:pStyle w:val="NormalWeb"/>
      </w:pPr>
      <w:r>
        <w:t xml:space="preserve">The </w:t>
      </w:r>
      <w:r>
        <w:rPr>
          <w:rStyle w:val="Emphasis"/>
        </w:rPr>
        <w:t>Student Record Management System (SRMS)</w:t>
      </w:r>
      <w:r>
        <w:t xml:space="preserve"> is a relational database designed to efficiently manage academic records of students. This project aims to eliminate data redundancy, streamline data retrieval, and ensure consistency across records for an educational institution.</w:t>
      </w:r>
    </w:p>
    <w:p w14:paraId="5D297DA0" w14:textId="77777777" w:rsidR="003668B2" w:rsidRDefault="003668B2" w:rsidP="003668B2">
      <w:r>
        <w:pict w14:anchorId="636622A5">
          <v:rect id="_x0000_i1027" style="width:0;height:1.5pt" o:hralign="center" o:hrstd="t" o:hr="t" fillcolor="#a0a0a0" stroked="f"/>
        </w:pict>
      </w:r>
    </w:p>
    <w:p w14:paraId="1BC5534C" w14:textId="77777777" w:rsidR="003668B2" w:rsidRDefault="003668B2" w:rsidP="003668B2">
      <w:pPr>
        <w:pStyle w:val="Heading3"/>
      </w:pPr>
      <w:r>
        <w:t>Problem Statement:</w:t>
      </w:r>
    </w:p>
    <w:p w14:paraId="7C193ADC" w14:textId="77777777" w:rsidR="003668B2" w:rsidRDefault="003668B2" w:rsidP="003668B2">
      <w:pPr>
        <w:pStyle w:val="NormalWeb"/>
      </w:pPr>
      <w:r>
        <w:t>Educational institutions face challenges in maintaining accurate and up-to-date records due to manual systems and inconsistencies. SRMS addresses these problems by introducing a normalized, scalable, and secure database system for student records.</w:t>
      </w:r>
    </w:p>
    <w:p w14:paraId="6EF40939" w14:textId="77777777" w:rsidR="003668B2" w:rsidRDefault="003668B2" w:rsidP="003668B2">
      <w:r>
        <w:pict w14:anchorId="604BFF2A">
          <v:rect id="_x0000_i1028" style="width:0;height:1.5pt" o:hralign="center" o:hrstd="t" o:hr="t" fillcolor="#a0a0a0" stroked="f"/>
        </w:pict>
      </w:r>
    </w:p>
    <w:p w14:paraId="2312C0ED" w14:textId="77777777" w:rsidR="003668B2" w:rsidRDefault="003668B2" w:rsidP="003668B2">
      <w:pPr>
        <w:pStyle w:val="Heading3"/>
      </w:pPr>
      <w:r>
        <w:t>Objectives:</w:t>
      </w:r>
    </w:p>
    <w:p w14:paraId="21800942" w14:textId="77777777" w:rsidR="003668B2" w:rsidRDefault="003668B2" w:rsidP="003668B2">
      <w:pPr>
        <w:pStyle w:val="NormalWeb"/>
        <w:numPr>
          <w:ilvl w:val="0"/>
          <w:numId w:val="16"/>
        </w:numPr>
      </w:pPr>
      <w:r>
        <w:t>Design a fully normalized relational database (up to 3NF)</w:t>
      </w:r>
    </w:p>
    <w:p w14:paraId="47EFF58E" w14:textId="77777777" w:rsidR="003668B2" w:rsidRDefault="003668B2" w:rsidP="003668B2">
      <w:pPr>
        <w:pStyle w:val="NormalWeb"/>
        <w:numPr>
          <w:ilvl w:val="0"/>
          <w:numId w:val="16"/>
        </w:numPr>
      </w:pPr>
      <w:r>
        <w:t>Store comprehensive data related to students, courses, enrollments, and grades</w:t>
      </w:r>
    </w:p>
    <w:p w14:paraId="5BAC147D" w14:textId="77777777" w:rsidR="003668B2" w:rsidRDefault="003668B2" w:rsidP="003668B2">
      <w:pPr>
        <w:pStyle w:val="NormalWeb"/>
        <w:numPr>
          <w:ilvl w:val="0"/>
          <w:numId w:val="16"/>
        </w:numPr>
      </w:pPr>
      <w:r>
        <w:t>Apply constraints like primary keys and foreign keys to ensure data integrity</w:t>
      </w:r>
    </w:p>
    <w:p w14:paraId="739AD952" w14:textId="77777777" w:rsidR="003668B2" w:rsidRDefault="003668B2" w:rsidP="003668B2">
      <w:pPr>
        <w:pStyle w:val="NormalWeb"/>
        <w:numPr>
          <w:ilvl w:val="0"/>
          <w:numId w:val="16"/>
        </w:numPr>
      </w:pPr>
      <w:r>
        <w:t>Facilitate efficient and accurate data retrieval and manipulation</w:t>
      </w:r>
    </w:p>
    <w:p w14:paraId="16901DCC" w14:textId="77777777" w:rsidR="003668B2" w:rsidRDefault="003668B2" w:rsidP="003668B2">
      <w:r>
        <w:pict w14:anchorId="5E88C553">
          <v:rect id="_x0000_i1029" style="width:0;height:1.5pt" o:hralign="center" o:hrstd="t" o:hr="t" fillcolor="#a0a0a0" stroked="f"/>
        </w:pict>
      </w:r>
    </w:p>
    <w:p w14:paraId="31D3CA17" w14:textId="28A5CF73" w:rsidR="003668B2" w:rsidRDefault="003668B2" w:rsidP="003668B2">
      <w:pPr>
        <w:pStyle w:val="Heading3"/>
      </w:pPr>
      <w:r>
        <w:t>Database Tables and Attributes:</w:t>
      </w:r>
    </w:p>
    <w:p w14:paraId="7C1449BD" w14:textId="77777777" w:rsidR="003668B2" w:rsidRPr="003668B2" w:rsidRDefault="003668B2" w:rsidP="003668B2"/>
    <w:p w14:paraId="24FCA9ED" w14:textId="4251C158" w:rsidR="003668B2" w:rsidRDefault="003668B2" w:rsidP="003668B2">
      <w:pPr>
        <w:pStyle w:val="Heading4"/>
        <w:numPr>
          <w:ilvl w:val="0"/>
          <w:numId w:val="20"/>
        </w:numPr>
      </w:pPr>
      <w:r>
        <w:t>STUDENTS Table</w:t>
      </w:r>
    </w:p>
    <w:p w14:paraId="566380D1" w14:textId="77777777" w:rsidR="003668B2" w:rsidRPr="003668B2" w:rsidRDefault="003668B2" w:rsidP="003668B2">
      <w:pPr>
        <w:pStyle w:val="ListParagrap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120"/>
        <w:gridCol w:w="2521"/>
      </w:tblGrid>
      <w:tr w:rsidR="003668B2" w14:paraId="1224AF7D" w14:textId="77777777" w:rsidTr="003668B2">
        <w:trPr>
          <w:tblCellSpacing w:w="15" w:type="dxa"/>
        </w:trPr>
        <w:tc>
          <w:tcPr>
            <w:tcW w:w="0" w:type="auto"/>
            <w:vAlign w:val="center"/>
            <w:hideMark/>
          </w:tcPr>
          <w:p w14:paraId="0C0FAD36" w14:textId="77777777" w:rsidR="003668B2" w:rsidRDefault="003668B2">
            <w:pPr>
              <w:jc w:val="center"/>
              <w:rPr>
                <w:b/>
                <w:bCs/>
              </w:rPr>
            </w:pPr>
            <w:r>
              <w:rPr>
                <w:b/>
                <w:bCs/>
              </w:rPr>
              <w:t>Attribute</w:t>
            </w:r>
          </w:p>
        </w:tc>
        <w:tc>
          <w:tcPr>
            <w:tcW w:w="0" w:type="auto"/>
            <w:vAlign w:val="center"/>
            <w:hideMark/>
          </w:tcPr>
          <w:p w14:paraId="5074A85D" w14:textId="77777777" w:rsidR="003668B2" w:rsidRDefault="003668B2">
            <w:pPr>
              <w:jc w:val="center"/>
              <w:rPr>
                <w:b/>
                <w:bCs/>
              </w:rPr>
            </w:pPr>
            <w:r>
              <w:rPr>
                <w:b/>
                <w:bCs/>
              </w:rPr>
              <w:t>Type</w:t>
            </w:r>
          </w:p>
        </w:tc>
        <w:tc>
          <w:tcPr>
            <w:tcW w:w="0" w:type="auto"/>
            <w:vAlign w:val="center"/>
            <w:hideMark/>
          </w:tcPr>
          <w:p w14:paraId="266BD705" w14:textId="77777777" w:rsidR="003668B2" w:rsidRDefault="003668B2">
            <w:pPr>
              <w:jc w:val="center"/>
              <w:rPr>
                <w:b/>
                <w:bCs/>
              </w:rPr>
            </w:pPr>
            <w:r>
              <w:rPr>
                <w:b/>
                <w:bCs/>
              </w:rPr>
              <w:t>Description</w:t>
            </w:r>
          </w:p>
        </w:tc>
      </w:tr>
      <w:tr w:rsidR="003668B2" w14:paraId="14A15765" w14:textId="77777777" w:rsidTr="003668B2">
        <w:trPr>
          <w:tblCellSpacing w:w="15" w:type="dxa"/>
        </w:trPr>
        <w:tc>
          <w:tcPr>
            <w:tcW w:w="0" w:type="auto"/>
            <w:vAlign w:val="center"/>
            <w:hideMark/>
          </w:tcPr>
          <w:p w14:paraId="246D0BA1" w14:textId="77777777" w:rsidR="003668B2" w:rsidRDefault="003668B2">
            <w:proofErr w:type="spellStart"/>
            <w:r>
              <w:t>StudentID</w:t>
            </w:r>
            <w:proofErr w:type="spellEnd"/>
          </w:p>
        </w:tc>
        <w:tc>
          <w:tcPr>
            <w:tcW w:w="0" w:type="auto"/>
            <w:vAlign w:val="center"/>
            <w:hideMark/>
          </w:tcPr>
          <w:p w14:paraId="0663E254" w14:textId="77777777" w:rsidR="003668B2" w:rsidRDefault="003668B2">
            <w:r>
              <w:t>INT (PK)</w:t>
            </w:r>
          </w:p>
        </w:tc>
        <w:tc>
          <w:tcPr>
            <w:tcW w:w="0" w:type="auto"/>
            <w:vAlign w:val="center"/>
            <w:hideMark/>
          </w:tcPr>
          <w:p w14:paraId="40EE64E4" w14:textId="77777777" w:rsidR="003668B2" w:rsidRDefault="003668B2">
            <w:r>
              <w:t>Unique student identifier</w:t>
            </w:r>
          </w:p>
        </w:tc>
      </w:tr>
      <w:tr w:rsidR="003668B2" w14:paraId="64EC3207" w14:textId="77777777" w:rsidTr="003668B2">
        <w:trPr>
          <w:tblCellSpacing w:w="15" w:type="dxa"/>
        </w:trPr>
        <w:tc>
          <w:tcPr>
            <w:tcW w:w="0" w:type="auto"/>
            <w:vAlign w:val="center"/>
            <w:hideMark/>
          </w:tcPr>
          <w:p w14:paraId="0CA28BFF" w14:textId="77777777" w:rsidR="003668B2" w:rsidRDefault="003668B2">
            <w:r>
              <w:t>FirstName</w:t>
            </w:r>
          </w:p>
        </w:tc>
        <w:tc>
          <w:tcPr>
            <w:tcW w:w="0" w:type="auto"/>
            <w:vAlign w:val="center"/>
            <w:hideMark/>
          </w:tcPr>
          <w:p w14:paraId="52E161FE" w14:textId="77777777" w:rsidR="003668B2" w:rsidRDefault="003668B2">
            <w:r>
              <w:t>VARCHAR</w:t>
            </w:r>
          </w:p>
        </w:tc>
        <w:tc>
          <w:tcPr>
            <w:tcW w:w="0" w:type="auto"/>
            <w:vAlign w:val="center"/>
            <w:hideMark/>
          </w:tcPr>
          <w:p w14:paraId="2B793B7F" w14:textId="77777777" w:rsidR="003668B2" w:rsidRDefault="003668B2">
            <w:r>
              <w:t>First name</w:t>
            </w:r>
          </w:p>
        </w:tc>
      </w:tr>
      <w:tr w:rsidR="003668B2" w14:paraId="749B8D7A" w14:textId="77777777" w:rsidTr="003668B2">
        <w:trPr>
          <w:tblCellSpacing w:w="15" w:type="dxa"/>
        </w:trPr>
        <w:tc>
          <w:tcPr>
            <w:tcW w:w="0" w:type="auto"/>
            <w:vAlign w:val="center"/>
            <w:hideMark/>
          </w:tcPr>
          <w:p w14:paraId="54482DE7" w14:textId="77777777" w:rsidR="003668B2" w:rsidRDefault="003668B2">
            <w:proofErr w:type="spellStart"/>
            <w:r>
              <w:t>LastName</w:t>
            </w:r>
            <w:proofErr w:type="spellEnd"/>
          </w:p>
        </w:tc>
        <w:tc>
          <w:tcPr>
            <w:tcW w:w="0" w:type="auto"/>
            <w:vAlign w:val="center"/>
            <w:hideMark/>
          </w:tcPr>
          <w:p w14:paraId="7015DE51" w14:textId="77777777" w:rsidR="003668B2" w:rsidRDefault="003668B2">
            <w:r>
              <w:t>VARCHAR</w:t>
            </w:r>
          </w:p>
        </w:tc>
        <w:tc>
          <w:tcPr>
            <w:tcW w:w="0" w:type="auto"/>
            <w:vAlign w:val="center"/>
            <w:hideMark/>
          </w:tcPr>
          <w:p w14:paraId="11FEBCBE" w14:textId="77777777" w:rsidR="003668B2" w:rsidRDefault="003668B2">
            <w:r>
              <w:t>Last name</w:t>
            </w:r>
          </w:p>
        </w:tc>
      </w:tr>
      <w:tr w:rsidR="003668B2" w14:paraId="4D35924C" w14:textId="77777777" w:rsidTr="003668B2">
        <w:trPr>
          <w:tblCellSpacing w:w="15" w:type="dxa"/>
        </w:trPr>
        <w:tc>
          <w:tcPr>
            <w:tcW w:w="0" w:type="auto"/>
            <w:vAlign w:val="center"/>
            <w:hideMark/>
          </w:tcPr>
          <w:p w14:paraId="0E8F73F7" w14:textId="77777777" w:rsidR="003668B2" w:rsidRDefault="003668B2">
            <w:proofErr w:type="spellStart"/>
            <w:r>
              <w:t>DateOfBirth</w:t>
            </w:r>
            <w:proofErr w:type="spellEnd"/>
          </w:p>
        </w:tc>
        <w:tc>
          <w:tcPr>
            <w:tcW w:w="0" w:type="auto"/>
            <w:vAlign w:val="center"/>
            <w:hideMark/>
          </w:tcPr>
          <w:p w14:paraId="30607AE9" w14:textId="77777777" w:rsidR="003668B2" w:rsidRDefault="003668B2">
            <w:r>
              <w:t>DATE</w:t>
            </w:r>
          </w:p>
        </w:tc>
        <w:tc>
          <w:tcPr>
            <w:tcW w:w="0" w:type="auto"/>
            <w:vAlign w:val="center"/>
            <w:hideMark/>
          </w:tcPr>
          <w:p w14:paraId="00580E9F" w14:textId="77777777" w:rsidR="003668B2" w:rsidRDefault="003668B2">
            <w:r>
              <w:t>Date of birth</w:t>
            </w:r>
          </w:p>
        </w:tc>
      </w:tr>
      <w:tr w:rsidR="003668B2" w14:paraId="2691CFA2" w14:textId="77777777" w:rsidTr="003668B2">
        <w:trPr>
          <w:tblCellSpacing w:w="15" w:type="dxa"/>
        </w:trPr>
        <w:tc>
          <w:tcPr>
            <w:tcW w:w="0" w:type="auto"/>
            <w:vAlign w:val="center"/>
            <w:hideMark/>
          </w:tcPr>
          <w:p w14:paraId="1B3A51B8" w14:textId="77777777" w:rsidR="003668B2" w:rsidRDefault="003668B2">
            <w:r>
              <w:lastRenderedPageBreak/>
              <w:t>Email</w:t>
            </w:r>
          </w:p>
        </w:tc>
        <w:tc>
          <w:tcPr>
            <w:tcW w:w="0" w:type="auto"/>
            <w:vAlign w:val="center"/>
            <w:hideMark/>
          </w:tcPr>
          <w:p w14:paraId="275DB51F" w14:textId="77777777" w:rsidR="003668B2" w:rsidRDefault="003668B2">
            <w:r>
              <w:t>VARCHAR</w:t>
            </w:r>
          </w:p>
        </w:tc>
        <w:tc>
          <w:tcPr>
            <w:tcW w:w="0" w:type="auto"/>
            <w:vAlign w:val="center"/>
            <w:hideMark/>
          </w:tcPr>
          <w:p w14:paraId="50FA1F5B" w14:textId="77777777" w:rsidR="003668B2" w:rsidRDefault="003668B2">
            <w:r>
              <w:t>Email address</w:t>
            </w:r>
          </w:p>
        </w:tc>
      </w:tr>
      <w:tr w:rsidR="003668B2" w14:paraId="31382EF6" w14:textId="77777777" w:rsidTr="003668B2">
        <w:trPr>
          <w:tblCellSpacing w:w="15" w:type="dxa"/>
        </w:trPr>
        <w:tc>
          <w:tcPr>
            <w:tcW w:w="0" w:type="auto"/>
            <w:vAlign w:val="center"/>
            <w:hideMark/>
          </w:tcPr>
          <w:p w14:paraId="42D75111" w14:textId="77777777" w:rsidR="003668B2" w:rsidRDefault="003668B2">
            <w:proofErr w:type="spellStart"/>
            <w:r>
              <w:t>PhoneNumber</w:t>
            </w:r>
            <w:proofErr w:type="spellEnd"/>
          </w:p>
        </w:tc>
        <w:tc>
          <w:tcPr>
            <w:tcW w:w="0" w:type="auto"/>
            <w:vAlign w:val="center"/>
            <w:hideMark/>
          </w:tcPr>
          <w:p w14:paraId="594DE37F" w14:textId="77777777" w:rsidR="003668B2" w:rsidRDefault="003668B2">
            <w:r>
              <w:t>VARCHAR</w:t>
            </w:r>
          </w:p>
        </w:tc>
        <w:tc>
          <w:tcPr>
            <w:tcW w:w="0" w:type="auto"/>
            <w:vAlign w:val="center"/>
            <w:hideMark/>
          </w:tcPr>
          <w:p w14:paraId="1C1D75AD" w14:textId="77777777" w:rsidR="003668B2" w:rsidRDefault="003668B2">
            <w:r>
              <w:t>Contact number</w:t>
            </w:r>
          </w:p>
        </w:tc>
      </w:tr>
      <w:tr w:rsidR="003668B2" w14:paraId="36C9059E" w14:textId="77777777" w:rsidTr="003668B2">
        <w:trPr>
          <w:tblCellSpacing w:w="15" w:type="dxa"/>
        </w:trPr>
        <w:tc>
          <w:tcPr>
            <w:tcW w:w="0" w:type="auto"/>
            <w:vAlign w:val="center"/>
            <w:hideMark/>
          </w:tcPr>
          <w:p w14:paraId="536E6749" w14:textId="77777777" w:rsidR="003668B2" w:rsidRDefault="003668B2">
            <w:r>
              <w:t>Address</w:t>
            </w:r>
          </w:p>
        </w:tc>
        <w:tc>
          <w:tcPr>
            <w:tcW w:w="0" w:type="auto"/>
            <w:vAlign w:val="center"/>
            <w:hideMark/>
          </w:tcPr>
          <w:p w14:paraId="4D7D4624" w14:textId="77777777" w:rsidR="003668B2" w:rsidRDefault="003668B2">
            <w:r>
              <w:t>TEXT</w:t>
            </w:r>
          </w:p>
        </w:tc>
        <w:tc>
          <w:tcPr>
            <w:tcW w:w="0" w:type="auto"/>
            <w:vAlign w:val="center"/>
            <w:hideMark/>
          </w:tcPr>
          <w:p w14:paraId="59F8BF20" w14:textId="77777777" w:rsidR="003668B2" w:rsidRDefault="003668B2">
            <w:r>
              <w:t>Residential address</w:t>
            </w:r>
          </w:p>
        </w:tc>
      </w:tr>
      <w:tr w:rsidR="003668B2" w14:paraId="335C20D4" w14:textId="77777777" w:rsidTr="003668B2">
        <w:trPr>
          <w:tblCellSpacing w:w="15" w:type="dxa"/>
        </w:trPr>
        <w:tc>
          <w:tcPr>
            <w:tcW w:w="0" w:type="auto"/>
            <w:vAlign w:val="center"/>
            <w:hideMark/>
          </w:tcPr>
          <w:p w14:paraId="58E953D1" w14:textId="77777777" w:rsidR="003668B2" w:rsidRDefault="003668B2">
            <w:r>
              <w:t>Department</w:t>
            </w:r>
          </w:p>
        </w:tc>
        <w:tc>
          <w:tcPr>
            <w:tcW w:w="0" w:type="auto"/>
            <w:vAlign w:val="center"/>
            <w:hideMark/>
          </w:tcPr>
          <w:p w14:paraId="0A415577" w14:textId="77777777" w:rsidR="003668B2" w:rsidRDefault="003668B2">
            <w:r>
              <w:t>VARCHAR</w:t>
            </w:r>
          </w:p>
        </w:tc>
        <w:tc>
          <w:tcPr>
            <w:tcW w:w="0" w:type="auto"/>
            <w:vAlign w:val="center"/>
            <w:hideMark/>
          </w:tcPr>
          <w:p w14:paraId="07787639" w14:textId="77777777" w:rsidR="003668B2" w:rsidRDefault="003668B2">
            <w:r>
              <w:t>Academic department</w:t>
            </w:r>
          </w:p>
        </w:tc>
      </w:tr>
      <w:tr w:rsidR="003668B2" w14:paraId="3E3542D1" w14:textId="77777777" w:rsidTr="003668B2">
        <w:trPr>
          <w:tblCellSpacing w:w="15" w:type="dxa"/>
        </w:trPr>
        <w:tc>
          <w:tcPr>
            <w:tcW w:w="0" w:type="auto"/>
            <w:vAlign w:val="center"/>
            <w:hideMark/>
          </w:tcPr>
          <w:p w14:paraId="706440BA" w14:textId="77777777" w:rsidR="003668B2" w:rsidRDefault="003668B2">
            <w:r>
              <w:t>Semester</w:t>
            </w:r>
          </w:p>
        </w:tc>
        <w:tc>
          <w:tcPr>
            <w:tcW w:w="0" w:type="auto"/>
            <w:vAlign w:val="center"/>
            <w:hideMark/>
          </w:tcPr>
          <w:p w14:paraId="511405FF" w14:textId="77777777" w:rsidR="003668B2" w:rsidRDefault="003668B2">
            <w:r>
              <w:t>VARCHAR</w:t>
            </w:r>
          </w:p>
        </w:tc>
        <w:tc>
          <w:tcPr>
            <w:tcW w:w="0" w:type="auto"/>
            <w:vAlign w:val="center"/>
            <w:hideMark/>
          </w:tcPr>
          <w:p w14:paraId="0836ED2B" w14:textId="77777777" w:rsidR="003668B2" w:rsidRDefault="003668B2">
            <w:r>
              <w:t>Current semester</w:t>
            </w:r>
          </w:p>
        </w:tc>
      </w:tr>
    </w:tbl>
    <w:p w14:paraId="75606B5C" w14:textId="77777777" w:rsidR="003668B2" w:rsidRDefault="003668B2" w:rsidP="003668B2">
      <w:pPr>
        <w:pStyle w:val="Heading4"/>
      </w:pPr>
    </w:p>
    <w:p w14:paraId="1C512E9C" w14:textId="1A8E321E" w:rsidR="003668B2" w:rsidRDefault="003668B2" w:rsidP="003668B2">
      <w:pPr>
        <w:pStyle w:val="Heading4"/>
        <w:numPr>
          <w:ilvl w:val="0"/>
          <w:numId w:val="20"/>
        </w:numPr>
      </w:pPr>
      <w:r>
        <w:t>COURSES Table</w:t>
      </w:r>
    </w:p>
    <w:p w14:paraId="5C257313" w14:textId="77777777" w:rsidR="003668B2" w:rsidRPr="003668B2" w:rsidRDefault="003668B2" w:rsidP="003668B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8"/>
        <w:gridCol w:w="1120"/>
        <w:gridCol w:w="2993"/>
      </w:tblGrid>
      <w:tr w:rsidR="003668B2" w14:paraId="6D6C2520" w14:textId="77777777" w:rsidTr="003668B2">
        <w:trPr>
          <w:tblCellSpacing w:w="15" w:type="dxa"/>
        </w:trPr>
        <w:tc>
          <w:tcPr>
            <w:tcW w:w="0" w:type="auto"/>
            <w:vAlign w:val="center"/>
            <w:hideMark/>
          </w:tcPr>
          <w:p w14:paraId="7175D29D" w14:textId="77777777" w:rsidR="003668B2" w:rsidRDefault="003668B2">
            <w:r>
              <w:t>Attribute</w:t>
            </w:r>
          </w:p>
        </w:tc>
        <w:tc>
          <w:tcPr>
            <w:tcW w:w="0" w:type="auto"/>
            <w:vAlign w:val="center"/>
            <w:hideMark/>
          </w:tcPr>
          <w:p w14:paraId="501DB6DD" w14:textId="77777777" w:rsidR="003668B2" w:rsidRDefault="003668B2">
            <w:r>
              <w:t>Type</w:t>
            </w:r>
          </w:p>
        </w:tc>
        <w:tc>
          <w:tcPr>
            <w:tcW w:w="0" w:type="auto"/>
            <w:vAlign w:val="center"/>
            <w:hideMark/>
          </w:tcPr>
          <w:p w14:paraId="1EFD106F" w14:textId="77777777" w:rsidR="003668B2" w:rsidRDefault="003668B2">
            <w:r>
              <w:t>Description</w:t>
            </w:r>
          </w:p>
        </w:tc>
      </w:tr>
      <w:tr w:rsidR="003668B2" w14:paraId="03937DA3" w14:textId="77777777" w:rsidTr="003668B2">
        <w:trPr>
          <w:tblCellSpacing w:w="15" w:type="dxa"/>
        </w:trPr>
        <w:tc>
          <w:tcPr>
            <w:tcW w:w="0" w:type="auto"/>
            <w:vAlign w:val="center"/>
            <w:hideMark/>
          </w:tcPr>
          <w:p w14:paraId="68D91C4E" w14:textId="77777777" w:rsidR="003668B2" w:rsidRDefault="003668B2">
            <w:proofErr w:type="spellStart"/>
            <w:r>
              <w:t>CourseID</w:t>
            </w:r>
            <w:proofErr w:type="spellEnd"/>
          </w:p>
        </w:tc>
        <w:tc>
          <w:tcPr>
            <w:tcW w:w="0" w:type="auto"/>
            <w:vAlign w:val="center"/>
            <w:hideMark/>
          </w:tcPr>
          <w:p w14:paraId="6C1FDAE3" w14:textId="77777777" w:rsidR="003668B2" w:rsidRDefault="003668B2">
            <w:r>
              <w:t>INT (PK)</w:t>
            </w:r>
          </w:p>
        </w:tc>
        <w:tc>
          <w:tcPr>
            <w:tcW w:w="0" w:type="auto"/>
            <w:vAlign w:val="center"/>
            <w:hideMark/>
          </w:tcPr>
          <w:p w14:paraId="1D1D2EA7" w14:textId="77777777" w:rsidR="003668B2" w:rsidRDefault="003668B2">
            <w:r>
              <w:t>Unique course identifier</w:t>
            </w:r>
          </w:p>
        </w:tc>
      </w:tr>
      <w:tr w:rsidR="003668B2" w14:paraId="16092E54" w14:textId="77777777" w:rsidTr="003668B2">
        <w:trPr>
          <w:tblCellSpacing w:w="15" w:type="dxa"/>
        </w:trPr>
        <w:tc>
          <w:tcPr>
            <w:tcW w:w="0" w:type="auto"/>
            <w:vAlign w:val="center"/>
            <w:hideMark/>
          </w:tcPr>
          <w:p w14:paraId="4C4775D6" w14:textId="77777777" w:rsidR="003668B2" w:rsidRDefault="003668B2">
            <w:proofErr w:type="spellStart"/>
            <w:r>
              <w:t>CourseName</w:t>
            </w:r>
            <w:proofErr w:type="spellEnd"/>
          </w:p>
        </w:tc>
        <w:tc>
          <w:tcPr>
            <w:tcW w:w="0" w:type="auto"/>
            <w:vAlign w:val="center"/>
            <w:hideMark/>
          </w:tcPr>
          <w:p w14:paraId="6C805F3E" w14:textId="77777777" w:rsidR="003668B2" w:rsidRDefault="003668B2">
            <w:r>
              <w:t>VARCHAR</w:t>
            </w:r>
          </w:p>
        </w:tc>
        <w:tc>
          <w:tcPr>
            <w:tcW w:w="0" w:type="auto"/>
            <w:vAlign w:val="center"/>
            <w:hideMark/>
          </w:tcPr>
          <w:p w14:paraId="13D2B8D3" w14:textId="77777777" w:rsidR="003668B2" w:rsidRDefault="003668B2">
            <w:r>
              <w:t>Name of the course</w:t>
            </w:r>
          </w:p>
        </w:tc>
      </w:tr>
      <w:tr w:rsidR="003668B2" w14:paraId="2D94F72D" w14:textId="77777777" w:rsidTr="003668B2">
        <w:trPr>
          <w:tblCellSpacing w:w="15" w:type="dxa"/>
        </w:trPr>
        <w:tc>
          <w:tcPr>
            <w:tcW w:w="0" w:type="auto"/>
            <w:vAlign w:val="center"/>
            <w:hideMark/>
          </w:tcPr>
          <w:p w14:paraId="7942FE6A" w14:textId="77777777" w:rsidR="003668B2" w:rsidRDefault="003668B2">
            <w:r>
              <w:t>Instructor</w:t>
            </w:r>
          </w:p>
        </w:tc>
        <w:tc>
          <w:tcPr>
            <w:tcW w:w="0" w:type="auto"/>
            <w:vAlign w:val="center"/>
            <w:hideMark/>
          </w:tcPr>
          <w:p w14:paraId="1A2727AA" w14:textId="77777777" w:rsidR="003668B2" w:rsidRDefault="003668B2">
            <w:r>
              <w:t>VARCHAR</w:t>
            </w:r>
          </w:p>
        </w:tc>
        <w:tc>
          <w:tcPr>
            <w:tcW w:w="0" w:type="auto"/>
            <w:vAlign w:val="center"/>
            <w:hideMark/>
          </w:tcPr>
          <w:p w14:paraId="6B2961AC" w14:textId="77777777" w:rsidR="003668B2" w:rsidRDefault="003668B2">
            <w:r>
              <w:t>Instructor name</w:t>
            </w:r>
          </w:p>
        </w:tc>
      </w:tr>
      <w:tr w:rsidR="003668B2" w14:paraId="468BA2C3" w14:textId="77777777" w:rsidTr="003668B2">
        <w:trPr>
          <w:tblCellSpacing w:w="15" w:type="dxa"/>
        </w:trPr>
        <w:tc>
          <w:tcPr>
            <w:tcW w:w="0" w:type="auto"/>
            <w:vAlign w:val="center"/>
            <w:hideMark/>
          </w:tcPr>
          <w:p w14:paraId="46DB3E35" w14:textId="77777777" w:rsidR="003668B2" w:rsidRDefault="003668B2">
            <w:proofErr w:type="spellStart"/>
            <w:r>
              <w:t>CreditHours</w:t>
            </w:r>
            <w:proofErr w:type="spellEnd"/>
          </w:p>
        </w:tc>
        <w:tc>
          <w:tcPr>
            <w:tcW w:w="0" w:type="auto"/>
            <w:vAlign w:val="center"/>
            <w:hideMark/>
          </w:tcPr>
          <w:p w14:paraId="63EE4E52" w14:textId="77777777" w:rsidR="003668B2" w:rsidRDefault="003668B2">
            <w:r>
              <w:t>INT</w:t>
            </w:r>
          </w:p>
        </w:tc>
        <w:tc>
          <w:tcPr>
            <w:tcW w:w="0" w:type="auto"/>
            <w:vAlign w:val="center"/>
            <w:hideMark/>
          </w:tcPr>
          <w:p w14:paraId="483F7C2D" w14:textId="77777777" w:rsidR="003668B2" w:rsidRDefault="003668B2">
            <w:r>
              <w:t>Number of credit hours</w:t>
            </w:r>
          </w:p>
        </w:tc>
      </w:tr>
      <w:tr w:rsidR="003668B2" w14:paraId="077A6D9F" w14:textId="77777777" w:rsidTr="003668B2">
        <w:trPr>
          <w:tblCellSpacing w:w="15" w:type="dxa"/>
        </w:trPr>
        <w:tc>
          <w:tcPr>
            <w:tcW w:w="0" w:type="auto"/>
            <w:vAlign w:val="center"/>
            <w:hideMark/>
          </w:tcPr>
          <w:p w14:paraId="75EFF990" w14:textId="77777777" w:rsidR="003668B2" w:rsidRDefault="003668B2">
            <w:proofErr w:type="spellStart"/>
            <w:r>
              <w:t>CourseType</w:t>
            </w:r>
            <w:proofErr w:type="spellEnd"/>
          </w:p>
        </w:tc>
        <w:tc>
          <w:tcPr>
            <w:tcW w:w="0" w:type="auto"/>
            <w:vAlign w:val="center"/>
            <w:hideMark/>
          </w:tcPr>
          <w:p w14:paraId="12460AA4" w14:textId="77777777" w:rsidR="003668B2" w:rsidRDefault="003668B2">
            <w:r>
              <w:t>VARCHAR</w:t>
            </w:r>
          </w:p>
        </w:tc>
        <w:tc>
          <w:tcPr>
            <w:tcW w:w="0" w:type="auto"/>
            <w:vAlign w:val="center"/>
            <w:hideMark/>
          </w:tcPr>
          <w:p w14:paraId="2412FCD6" w14:textId="77777777" w:rsidR="003668B2" w:rsidRDefault="003668B2">
            <w:r>
              <w:t>Type of course (Core/Elective)</w:t>
            </w:r>
          </w:p>
        </w:tc>
      </w:tr>
      <w:tr w:rsidR="003668B2" w14:paraId="44FCFE57" w14:textId="77777777" w:rsidTr="003668B2">
        <w:trPr>
          <w:tblCellSpacing w:w="15" w:type="dxa"/>
        </w:trPr>
        <w:tc>
          <w:tcPr>
            <w:tcW w:w="0" w:type="auto"/>
            <w:vAlign w:val="center"/>
            <w:hideMark/>
          </w:tcPr>
          <w:p w14:paraId="7ECC11FF" w14:textId="77777777" w:rsidR="003668B2" w:rsidRDefault="003668B2">
            <w:r>
              <w:t>Department</w:t>
            </w:r>
          </w:p>
        </w:tc>
        <w:tc>
          <w:tcPr>
            <w:tcW w:w="0" w:type="auto"/>
            <w:vAlign w:val="center"/>
            <w:hideMark/>
          </w:tcPr>
          <w:p w14:paraId="75DB6E67" w14:textId="77777777" w:rsidR="003668B2" w:rsidRDefault="003668B2">
            <w:r>
              <w:t>VARCHAR</w:t>
            </w:r>
          </w:p>
        </w:tc>
        <w:tc>
          <w:tcPr>
            <w:tcW w:w="0" w:type="auto"/>
            <w:vAlign w:val="center"/>
            <w:hideMark/>
          </w:tcPr>
          <w:p w14:paraId="7E274E8A" w14:textId="77777777" w:rsidR="003668B2" w:rsidRDefault="003668B2">
            <w:r>
              <w:t>Offering department</w:t>
            </w:r>
          </w:p>
        </w:tc>
      </w:tr>
    </w:tbl>
    <w:p w14:paraId="1554491F" w14:textId="77777777" w:rsidR="003668B2" w:rsidRDefault="003668B2" w:rsidP="003668B2">
      <w:pPr>
        <w:pStyle w:val="Heading4"/>
      </w:pPr>
    </w:p>
    <w:p w14:paraId="38B63356" w14:textId="74FC66A1" w:rsidR="003668B2" w:rsidRDefault="003668B2" w:rsidP="003668B2">
      <w:pPr>
        <w:pStyle w:val="Heading4"/>
        <w:numPr>
          <w:ilvl w:val="0"/>
          <w:numId w:val="20"/>
        </w:numPr>
      </w:pPr>
      <w:r>
        <w:t>ENROLLMENTS Table</w:t>
      </w:r>
    </w:p>
    <w:p w14:paraId="11FA34C3" w14:textId="77777777" w:rsidR="003668B2" w:rsidRPr="003668B2" w:rsidRDefault="003668B2" w:rsidP="003668B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7"/>
        <w:gridCol w:w="1120"/>
        <w:gridCol w:w="2686"/>
      </w:tblGrid>
      <w:tr w:rsidR="003668B2" w14:paraId="39E80F7A" w14:textId="77777777" w:rsidTr="003668B2">
        <w:trPr>
          <w:tblCellSpacing w:w="15" w:type="dxa"/>
        </w:trPr>
        <w:tc>
          <w:tcPr>
            <w:tcW w:w="0" w:type="auto"/>
            <w:vAlign w:val="center"/>
            <w:hideMark/>
          </w:tcPr>
          <w:p w14:paraId="40DC3B04" w14:textId="77777777" w:rsidR="003668B2" w:rsidRDefault="003668B2">
            <w:r>
              <w:t>Attribute</w:t>
            </w:r>
          </w:p>
        </w:tc>
        <w:tc>
          <w:tcPr>
            <w:tcW w:w="0" w:type="auto"/>
            <w:vAlign w:val="center"/>
            <w:hideMark/>
          </w:tcPr>
          <w:p w14:paraId="5BD0DAF3" w14:textId="77777777" w:rsidR="003668B2" w:rsidRDefault="003668B2">
            <w:r>
              <w:t>Type</w:t>
            </w:r>
          </w:p>
        </w:tc>
        <w:tc>
          <w:tcPr>
            <w:tcW w:w="0" w:type="auto"/>
            <w:vAlign w:val="center"/>
            <w:hideMark/>
          </w:tcPr>
          <w:p w14:paraId="766C7597" w14:textId="77777777" w:rsidR="003668B2" w:rsidRDefault="003668B2">
            <w:r>
              <w:t>Description</w:t>
            </w:r>
          </w:p>
        </w:tc>
      </w:tr>
      <w:tr w:rsidR="003668B2" w14:paraId="1567D2A4" w14:textId="77777777" w:rsidTr="003668B2">
        <w:trPr>
          <w:tblCellSpacing w:w="15" w:type="dxa"/>
        </w:trPr>
        <w:tc>
          <w:tcPr>
            <w:tcW w:w="0" w:type="auto"/>
            <w:vAlign w:val="center"/>
            <w:hideMark/>
          </w:tcPr>
          <w:p w14:paraId="16A68B46" w14:textId="77777777" w:rsidR="003668B2" w:rsidRDefault="003668B2">
            <w:proofErr w:type="spellStart"/>
            <w:r>
              <w:t>EnrollmentID</w:t>
            </w:r>
            <w:proofErr w:type="spellEnd"/>
          </w:p>
        </w:tc>
        <w:tc>
          <w:tcPr>
            <w:tcW w:w="0" w:type="auto"/>
            <w:vAlign w:val="center"/>
            <w:hideMark/>
          </w:tcPr>
          <w:p w14:paraId="0E39A8A4" w14:textId="77777777" w:rsidR="003668B2" w:rsidRDefault="003668B2">
            <w:r>
              <w:t>INT (PK)</w:t>
            </w:r>
          </w:p>
        </w:tc>
        <w:tc>
          <w:tcPr>
            <w:tcW w:w="0" w:type="auto"/>
            <w:vAlign w:val="center"/>
            <w:hideMark/>
          </w:tcPr>
          <w:p w14:paraId="5507557F" w14:textId="77777777" w:rsidR="003668B2" w:rsidRDefault="003668B2">
            <w:r>
              <w:t>Unique enrollment record</w:t>
            </w:r>
          </w:p>
        </w:tc>
      </w:tr>
      <w:tr w:rsidR="003668B2" w14:paraId="0F0CE6EC" w14:textId="77777777" w:rsidTr="003668B2">
        <w:trPr>
          <w:tblCellSpacing w:w="15" w:type="dxa"/>
        </w:trPr>
        <w:tc>
          <w:tcPr>
            <w:tcW w:w="0" w:type="auto"/>
            <w:vAlign w:val="center"/>
            <w:hideMark/>
          </w:tcPr>
          <w:p w14:paraId="4B088776" w14:textId="77777777" w:rsidR="003668B2" w:rsidRDefault="003668B2">
            <w:proofErr w:type="spellStart"/>
            <w:r>
              <w:lastRenderedPageBreak/>
              <w:t>StudentID</w:t>
            </w:r>
            <w:proofErr w:type="spellEnd"/>
          </w:p>
        </w:tc>
        <w:tc>
          <w:tcPr>
            <w:tcW w:w="0" w:type="auto"/>
            <w:vAlign w:val="center"/>
            <w:hideMark/>
          </w:tcPr>
          <w:p w14:paraId="2141A850" w14:textId="77777777" w:rsidR="003668B2" w:rsidRDefault="003668B2">
            <w:r>
              <w:t>INT (FK)</w:t>
            </w:r>
          </w:p>
        </w:tc>
        <w:tc>
          <w:tcPr>
            <w:tcW w:w="0" w:type="auto"/>
            <w:vAlign w:val="center"/>
            <w:hideMark/>
          </w:tcPr>
          <w:p w14:paraId="6EE2D4DC" w14:textId="77777777" w:rsidR="003668B2" w:rsidRDefault="003668B2">
            <w:r>
              <w:t>Student reference</w:t>
            </w:r>
          </w:p>
        </w:tc>
      </w:tr>
      <w:tr w:rsidR="003668B2" w14:paraId="6396AF23" w14:textId="77777777" w:rsidTr="003668B2">
        <w:trPr>
          <w:tblCellSpacing w:w="15" w:type="dxa"/>
        </w:trPr>
        <w:tc>
          <w:tcPr>
            <w:tcW w:w="0" w:type="auto"/>
            <w:vAlign w:val="center"/>
            <w:hideMark/>
          </w:tcPr>
          <w:p w14:paraId="7D03ADE5" w14:textId="77777777" w:rsidR="003668B2" w:rsidRDefault="003668B2">
            <w:proofErr w:type="spellStart"/>
            <w:r>
              <w:t>CourseID</w:t>
            </w:r>
            <w:proofErr w:type="spellEnd"/>
          </w:p>
        </w:tc>
        <w:tc>
          <w:tcPr>
            <w:tcW w:w="0" w:type="auto"/>
            <w:vAlign w:val="center"/>
            <w:hideMark/>
          </w:tcPr>
          <w:p w14:paraId="113312F2" w14:textId="77777777" w:rsidR="003668B2" w:rsidRDefault="003668B2">
            <w:r>
              <w:t>INT (FK)</w:t>
            </w:r>
          </w:p>
        </w:tc>
        <w:tc>
          <w:tcPr>
            <w:tcW w:w="0" w:type="auto"/>
            <w:vAlign w:val="center"/>
            <w:hideMark/>
          </w:tcPr>
          <w:p w14:paraId="6F6A7EFD" w14:textId="77777777" w:rsidR="003668B2" w:rsidRDefault="003668B2">
            <w:r>
              <w:t>Course reference</w:t>
            </w:r>
          </w:p>
        </w:tc>
      </w:tr>
      <w:tr w:rsidR="003668B2" w14:paraId="09C371FC" w14:textId="77777777" w:rsidTr="003668B2">
        <w:trPr>
          <w:tblCellSpacing w:w="15" w:type="dxa"/>
        </w:trPr>
        <w:tc>
          <w:tcPr>
            <w:tcW w:w="0" w:type="auto"/>
            <w:vAlign w:val="center"/>
            <w:hideMark/>
          </w:tcPr>
          <w:p w14:paraId="26C9BC0A" w14:textId="77777777" w:rsidR="003668B2" w:rsidRDefault="003668B2">
            <w:proofErr w:type="spellStart"/>
            <w:r>
              <w:t>EnrollmentDate</w:t>
            </w:r>
            <w:proofErr w:type="spellEnd"/>
          </w:p>
        </w:tc>
        <w:tc>
          <w:tcPr>
            <w:tcW w:w="0" w:type="auto"/>
            <w:vAlign w:val="center"/>
            <w:hideMark/>
          </w:tcPr>
          <w:p w14:paraId="243F9BCF" w14:textId="77777777" w:rsidR="003668B2" w:rsidRDefault="003668B2">
            <w:r>
              <w:t>DATE</w:t>
            </w:r>
          </w:p>
        </w:tc>
        <w:tc>
          <w:tcPr>
            <w:tcW w:w="0" w:type="auto"/>
            <w:vAlign w:val="center"/>
            <w:hideMark/>
          </w:tcPr>
          <w:p w14:paraId="37491550" w14:textId="77777777" w:rsidR="003668B2" w:rsidRDefault="003668B2">
            <w:r>
              <w:t>Date of enrollment</w:t>
            </w:r>
          </w:p>
        </w:tc>
      </w:tr>
      <w:tr w:rsidR="003668B2" w14:paraId="4AE4AD23" w14:textId="77777777" w:rsidTr="003668B2">
        <w:trPr>
          <w:tblCellSpacing w:w="15" w:type="dxa"/>
        </w:trPr>
        <w:tc>
          <w:tcPr>
            <w:tcW w:w="0" w:type="auto"/>
            <w:vAlign w:val="center"/>
            <w:hideMark/>
          </w:tcPr>
          <w:p w14:paraId="29F894CF" w14:textId="77777777" w:rsidR="003668B2" w:rsidRDefault="003668B2">
            <w:proofErr w:type="spellStart"/>
            <w:r>
              <w:t>EnrollmentStatus</w:t>
            </w:r>
            <w:proofErr w:type="spellEnd"/>
          </w:p>
        </w:tc>
        <w:tc>
          <w:tcPr>
            <w:tcW w:w="0" w:type="auto"/>
            <w:vAlign w:val="center"/>
            <w:hideMark/>
          </w:tcPr>
          <w:p w14:paraId="40718EE2" w14:textId="77777777" w:rsidR="003668B2" w:rsidRDefault="003668B2">
            <w:r>
              <w:t>VARCHAR</w:t>
            </w:r>
          </w:p>
        </w:tc>
        <w:tc>
          <w:tcPr>
            <w:tcW w:w="0" w:type="auto"/>
            <w:vAlign w:val="center"/>
            <w:hideMark/>
          </w:tcPr>
          <w:p w14:paraId="5F834B17" w14:textId="77777777" w:rsidR="003668B2" w:rsidRDefault="003668B2">
            <w:r>
              <w:t>Status (Active/Withdrawn)</w:t>
            </w:r>
          </w:p>
        </w:tc>
      </w:tr>
    </w:tbl>
    <w:p w14:paraId="571263FD" w14:textId="77777777" w:rsidR="003668B2" w:rsidRDefault="003668B2" w:rsidP="003668B2">
      <w:pPr>
        <w:pStyle w:val="Heading4"/>
      </w:pPr>
    </w:p>
    <w:p w14:paraId="41D2F440" w14:textId="72B7340A" w:rsidR="003668B2" w:rsidRDefault="003668B2" w:rsidP="003668B2">
      <w:pPr>
        <w:pStyle w:val="Heading4"/>
        <w:numPr>
          <w:ilvl w:val="0"/>
          <w:numId w:val="20"/>
        </w:numPr>
      </w:pPr>
      <w:r>
        <w:t>GRADES Table</w:t>
      </w:r>
      <w:r>
        <w:t xml:space="preserve"> </w:t>
      </w:r>
    </w:p>
    <w:p w14:paraId="51EC564A" w14:textId="77777777" w:rsidR="003668B2" w:rsidRPr="003668B2" w:rsidRDefault="003668B2" w:rsidP="003668B2">
      <w:pPr>
        <w:pStyle w:val="ListParagrap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6"/>
        <w:gridCol w:w="1120"/>
        <w:gridCol w:w="2114"/>
      </w:tblGrid>
      <w:tr w:rsidR="003668B2" w14:paraId="7419EEE9" w14:textId="77777777" w:rsidTr="003668B2">
        <w:trPr>
          <w:tblCellSpacing w:w="15" w:type="dxa"/>
        </w:trPr>
        <w:tc>
          <w:tcPr>
            <w:tcW w:w="0" w:type="auto"/>
            <w:vAlign w:val="center"/>
            <w:hideMark/>
          </w:tcPr>
          <w:p w14:paraId="54F1219A" w14:textId="77777777" w:rsidR="003668B2" w:rsidRDefault="003668B2">
            <w:r>
              <w:t>Attribute</w:t>
            </w:r>
          </w:p>
        </w:tc>
        <w:tc>
          <w:tcPr>
            <w:tcW w:w="0" w:type="auto"/>
            <w:vAlign w:val="center"/>
            <w:hideMark/>
          </w:tcPr>
          <w:p w14:paraId="41A2EF6E" w14:textId="77777777" w:rsidR="003668B2" w:rsidRDefault="003668B2">
            <w:r>
              <w:t>Type</w:t>
            </w:r>
          </w:p>
        </w:tc>
        <w:tc>
          <w:tcPr>
            <w:tcW w:w="0" w:type="auto"/>
            <w:vAlign w:val="center"/>
            <w:hideMark/>
          </w:tcPr>
          <w:p w14:paraId="22C82AAD" w14:textId="77777777" w:rsidR="003668B2" w:rsidRDefault="003668B2">
            <w:r>
              <w:t>Description</w:t>
            </w:r>
          </w:p>
        </w:tc>
      </w:tr>
      <w:tr w:rsidR="003668B2" w14:paraId="457FA362" w14:textId="77777777" w:rsidTr="003668B2">
        <w:trPr>
          <w:tblCellSpacing w:w="15" w:type="dxa"/>
        </w:trPr>
        <w:tc>
          <w:tcPr>
            <w:tcW w:w="0" w:type="auto"/>
            <w:vAlign w:val="center"/>
            <w:hideMark/>
          </w:tcPr>
          <w:p w14:paraId="21EF461A" w14:textId="77777777" w:rsidR="003668B2" w:rsidRDefault="003668B2">
            <w:proofErr w:type="spellStart"/>
            <w:r>
              <w:t>GradeID</w:t>
            </w:r>
            <w:proofErr w:type="spellEnd"/>
          </w:p>
        </w:tc>
        <w:tc>
          <w:tcPr>
            <w:tcW w:w="0" w:type="auto"/>
            <w:vAlign w:val="center"/>
            <w:hideMark/>
          </w:tcPr>
          <w:p w14:paraId="736104D2" w14:textId="77777777" w:rsidR="003668B2" w:rsidRDefault="003668B2">
            <w:r>
              <w:t>INT (PK)</w:t>
            </w:r>
          </w:p>
        </w:tc>
        <w:tc>
          <w:tcPr>
            <w:tcW w:w="0" w:type="auto"/>
            <w:vAlign w:val="center"/>
            <w:hideMark/>
          </w:tcPr>
          <w:p w14:paraId="6C02E106" w14:textId="77777777" w:rsidR="003668B2" w:rsidRDefault="003668B2">
            <w:r>
              <w:t>Unique grade record</w:t>
            </w:r>
          </w:p>
        </w:tc>
      </w:tr>
      <w:tr w:rsidR="003668B2" w14:paraId="08D16FFD" w14:textId="77777777" w:rsidTr="003668B2">
        <w:trPr>
          <w:tblCellSpacing w:w="15" w:type="dxa"/>
        </w:trPr>
        <w:tc>
          <w:tcPr>
            <w:tcW w:w="0" w:type="auto"/>
            <w:vAlign w:val="center"/>
            <w:hideMark/>
          </w:tcPr>
          <w:p w14:paraId="4CABB859" w14:textId="77777777" w:rsidR="003668B2" w:rsidRDefault="003668B2">
            <w:proofErr w:type="spellStart"/>
            <w:r>
              <w:t>StudentID</w:t>
            </w:r>
            <w:proofErr w:type="spellEnd"/>
          </w:p>
        </w:tc>
        <w:tc>
          <w:tcPr>
            <w:tcW w:w="0" w:type="auto"/>
            <w:vAlign w:val="center"/>
            <w:hideMark/>
          </w:tcPr>
          <w:p w14:paraId="72CC0EB0" w14:textId="77777777" w:rsidR="003668B2" w:rsidRDefault="003668B2">
            <w:r>
              <w:t>INT (FK)</w:t>
            </w:r>
          </w:p>
        </w:tc>
        <w:tc>
          <w:tcPr>
            <w:tcW w:w="0" w:type="auto"/>
            <w:vAlign w:val="center"/>
            <w:hideMark/>
          </w:tcPr>
          <w:p w14:paraId="195C6668" w14:textId="77777777" w:rsidR="003668B2" w:rsidRDefault="003668B2">
            <w:r>
              <w:t>Student reference</w:t>
            </w:r>
          </w:p>
        </w:tc>
      </w:tr>
      <w:tr w:rsidR="003668B2" w14:paraId="51EDB959" w14:textId="77777777" w:rsidTr="003668B2">
        <w:trPr>
          <w:tblCellSpacing w:w="15" w:type="dxa"/>
        </w:trPr>
        <w:tc>
          <w:tcPr>
            <w:tcW w:w="0" w:type="auto"/>
            <w:vAlign w:val="center"/>
            <w:hideMark/>
          </w:tcPr>
          <w:p w14:paraId="65C1E5F8" w14:textId="77777777" w:rsidR="003668B2" w:rsidRDefault="003668B2">
            <w:proofErr w:type="spellStart"/>
            <w:r>
              <w:t>CourseID</w:t>
            </w:r>
            <w:proofErr w:type="spellEnd"/>
          </w:p>
        </w:tc>
        <w:tc>
          <w:tcPr>
            <w:tcW w:w="0" w:type="auto"/>
            <w:vAlign w:val="center"/>
            <w:hideMark/>
          </w:tcPr>
          <w:p w14:paraId="5AA0499D" w14:textId="77777777" w:rsidR="003668B2" w:rsidRDefault="003668B2">
            <w:r>
              <w:t>INT (FK)</w:t>
            </w:r>
          </w:p>
        </w:tc>
        <w:tc>
          <w:tcPr>
            <w:tcW w:w="0" w:type="auto"/>
            <w:vAlign w:val="center"/>
            <w:hideMark/>
          </w:tcPr>
          <w:p w14:paraId="5234E2CD" w14:textId="77777777" w:rsidR="003668B2" w:rsidRDefault="003668B2">
            <w:r>
              <w:t>Course reference</w:t>
            </w:r>
          </w:p>
        </w:tc>
      </w:tr>
      <w:tr w:rsidR="003668B2" w14:paraId="57048E37" w14:textId="77777777" w:rsidTr="003668B2">
        <w:trPr>
          <w:tblCellSpacing w:w="15" w:type="dxa"/>
        </w:trPr>
        <w:tc>
          <w:tcPr>
            <w:tcW w:w="0" w:type="auto"/>
            <w:vAlign w:val="center"/>
            <w:hideMark/>
          </w:tcPr>
          <w:p w14:paraId="27EC743C" w14:textId="77777777" w:rsidR="003668B2" w:rsidRDefault="003668B2">
            <w:r>
              <w:t>Grade</w:t>
            </w:r>
          </w:p>
        </w:tc>
        <w:tc>
          <w:tcPr>
            <w:tcW w:w="0" w:type="auto"/>
            <w:vAlign w:val="center"/>
            <w:hideMark/>
          </w:tcPr>
          <w:p w14:paraId="3533E0AA" w14:textId="77777777" w:rsidR="003668B2" w:rsidRDefault="003668B2">
            <w:r>
              <w:t>CHAR</w:t>
            </w:r>
          </w:p>
        </w:tc>
        <w:tc>
          <w:tcPr>
            <w:tcW w:w="0" w:type="auto"/>
            <w:vAlign w:val="center"/>
            <w:hideMark/>
          </w:tcPr>
          <w:p w14:paraId="223E9C72" w14:textId="77777777" w:rsidR="003668B2" w:rsidRDefault="003668B2">
            <w:r>
              <w:t>Letter grade</w:t>
            </w:r>
          </w:p>
        </w:tc>
      </w:tr>
      <w:tr w:rsidR="003668B2" w14:paraId="24DBD390" w14:textId="77777777" w:rsidTr="003668B2">
        <w:trPr>
          <w:tblCellSpacing w:w="15" w:type="dxa"/>
        </w:trPr>
        <w:tc>
          <w:tcPr>
            <w:tcW w:w="0" w:type="auto"/>
            <w:vAlign w:val="center"/>
            <w:hideMark/>
          </w:tcPr>
          <w:p w14:paraId="64D0B4C9" w14:textId="77777777" w:rsidR="003668B2" w:rsidRDefault="003668B2">
            <w:r>
              <w:t>Semester</w:t>
            </w:r>
          </w:p>
        </w:tc>
        <w:tc>
          <w:tcPr>
            <w:tcW w:w="0" w:type="auto"/>
            <w:vAlign w:val="center"/>
            <w:hideMark/>
          </w:tcPr>
          <w:p w14:paraId="35B476EF" w14:textId="77777777" w:rsidR="003668B2" w:rsidRDefault="003668B2">
            <w:r>
              <w:t>VARCHAR</w:t>
            </w:r>
          </w:p>
        </w:tc>
        <w:tc>
          <w:tcPr>
            <w:tcW w:w="0" w:type="auto"/>
            <w:vAlign w:val="center"/>
            <w:hideMark/>
          </w:tcPr>
          <w:p w14:paraId="67438896" w14:textId="77777777" w:rsidR="003668B2" w:rsidRDefault="003668B2">
            <w:r>
              <w:t>Semester name</w:t>
            </w:r>
          </w:p>
        </w:tc>
      </w:tr>
      <w:tr w:rsidR="003668B2" w14:paraId="54640F7B" w14:textId="77777777" w:rsidTr="003668B2">
        <w:trPr>
          <w:tblCellSpacing w:w="15" w:type="dxa"/>
        </w:trPr>
        <w:tc>
          <w:tcPr>
            <w:tcW w:w="0" w:type="auto"/>
            <w:vAlign w:val="center"/>
            <w:hideMark/>
          </w:tcPr>
          <w:p w14:paraId="204FF276" w14:textId="77777777" w:rsidR="003668B2" w:rsidRDefault="003668B2">
            <w:r>
              <w:t>GPA</w:t>
            </w:r>
          </w:p>
        </w:tc>
        <w:tc>
          <w:tcPr>
            <w:tcW w:w="0" w:type="auto"/>
            <w:vAlign w:val="center"/>
            <w:hideMark/>
          </w:tcPr>
          <w:p w14:paraId="361566B8" w14:textId="77777777" w:rsidR="003668B2" w:rsidRDefault="003668B2">
            <w:r>
              <w:t>FLOAT</w:t>
            </w:r>
          </w:p>
        </w:tc>
        <w:tc>
          <w:tcPr>
            <w:tcW w:w="0" w:type="auto"/>
            <w:vAlign w:val="center"/>
            <w:hideMark/>
          </w:tcPr>
          <w:p w14:paraId="6E12701E" w14:textId="77777777" w:rsidR="003668B2" w:rsidRDefault="003668B2">
            <w:r>
              <w:t>Grade Point Average</w:t>
            </w:r>
          </w:p>
        </w:tc>
      </w:tr>
      <w:tr w:rsidR="003668B2" w14:paraId="4B7B837C" w14:textId="77777777" w:rsidTr="003668B2">
        <w:trPr>
          <w:tblCellSpacing w:w="15" w:type="dxa"/>
        </w:trPr>
        <w:tc>
          <w:tcPr>
            <w:tcW w:w="0" w:type="auto"/>
            <w:vAlign w:val="center"/>
            <w:hideMark/>
          </w:tcPr>
          <w:p w14:paraId="1DB2C0C5" w14:textId="77777777" w:rsidR="003668B2" w:rsidRDefault="003668B2">
            <w:r>
              <w:t>Remarks</w:t>
            </w:r>
          </w:p>
        </w:tc>
        <w:tc>
          <w:tcPr>
            <w:tcW w:w="0" w:type="auto"/>
            <w:vAlign w:val="center"/>
            <w:hideMark/>
          </w:tcPr>
          <w:p w14:paraId="6D9A0C4C" w14:textId="77777777" w:rsidR="003668B2" w:rsidRDefault="003668B2">
            <w:r>
              <w:t>TEXT</w:t>
            </w:r>
          </w:p>
        </w:tc>
        <w:tc>
          <w:tcPr>
            <w:tcW w:w="0" w:type="auto"/>
            <w:vAlign w:val="center"/>
            <w:hideMark/>
          </w:tcPr>
          <w:p w14:paraId="49D6AB6E" w14:textId="77777777" w:rsidR="003668B2" w:rsidRDefault="003668B2">
            <w:r>
              <w:t>Instructor comments</w:t>
            </w:r>
          </w:p>
        </w:tc>
      </w:tr>
    </w:tbl>
    <w:p w14:paraId="5C7014CC" w14:textId="77777777" w:rsidR="003668B2" w:rsidRDefault="003668B2" w:rsidP="003668B2">
      <w:r>
        <w:pict w14:anchorId="4006DD8A">
          <v:rect id="_x0000_i1030" style="width:0;height:1.5pt" o:hralign="center" o:hrstd="t" o:hr="t" fillcolor="#a0a0a0" stroked="f"/>
        </w:pict>
      </w:r>
    </w:p>
    <w:p w14:paraId="52DAAD66" w14:textId="77777777" w:rsidR="003668B2" w:rsidRDefault="003668B2" w:rsidP="003668B2">
      <w:pPr>
        <w:pStyle w:val="Heading3"/>
      </w:pPr>
      <w:r>
        <w:t>Normalization:</w:t>
      </w:r>
    </w:p>
    <w:p w14:paraId="2A3B1359" w14:textId="77777777" w:rsidR="003668B2" w:rsidRDefault="003668B2" w:rsidP="003668B2">
      <w:pPr>
        <w:pStyle w:val="NormalWeb"/>
        <w:numPr>
          <w:ilvl w:val="0"/>
          <w:numId w:val="17"/>
        </w:numPr>
      </w:pPr>
      <w:r>
        <w:rPr>
          <w:rStyle w:val="Strong"/>
          <w:rFonts w:eastAsiaTheme="majorEastAsia"/>
        </w:rPr>
        <w:t>1NF:</w:t>
      </w:r>
      <w:r>
        <w:t xml:space="preserve"> Each table has a primary key and contains atomic values</w:t>
      </w:r>
    </w:p>
    <w:p w14:paraId="37620963" w14:textId="77777777" w:rsidR="003668B2" w:rsidRDefault="003668B2" w:rsidP="003668B2">
      <w:pPr>
        <w:pStyle w:val="NormalWeb"/>
        <w:numPr>
          <w:ilvl w:val="0"/>
          <w:numId w:val="17"/>
        </w:numPr>
      </w:pPr>
      <w:r>
        <w:rPr>
          <w:rStyle w:val="Strong"/>
          <w:rFonts w:eastAsiaTheme="majorEastAsia"/>
        </w:rPr>
        <w:t>2NF:</w:t>
      </w:r>
      <w:r>
        <w:t xml:space="preserve"> No partial dependency exists on composite keys</w:t>
      </w:r>
    </w:p>
    <w:p w14:paraId="470EDC74" w14:textId="77777777" w:rsidR="003668B2" w:rsidRDefault="003668B2" w:rsidP="003668B2">
      <w:pPr>
        <w:pStyle w:val="NormalWeb"/>
        <w:numPr>
          <w:ilvl w:val="0"/>
          <w:numId w:val="17"/>
        </w:numPr>
      </w:pPr>
      <w:r>
        <w:rPr>
          <w:rStyle w:val="Strong"/>
          <w:rFonts w:eastAsiaTheme="majorEastAsia"/>
        </w:rPr>
        <w:t>3NF:</w:t>
      </w:r>
      <w:r>
        <w:t xml:space="preserve"> No transitive dependency among non-prime attributes</w:t>
      </w:r>
    </w:p>
    <w:p w14:paraId="202C1E8A" w14:textId="77777777" w:rsidR="003668B2" w:rsidRDefault="003668B2" w:rsidP="003668B2">
      <w:r>
        <w:pict w14:anchorId="626DCF8C">
          <v:rect id="_x0000_i1031" style="width:0;height:1.5pt" o:hralign="center" o:hrstd="t" o:hr="t" fillcolor="#a0a0a0" stroked="f"/>
        </w:pict>
      </w:r>
    </w:p>
    <w:p w14:paraId="579C6A26" w14:textId="77777777" w:rsidR="003668B2" w:rsidRDefault="003668B2" w:rsidP="003668B2">
      <w:pPr>
        <w:pStyle w:val="Heading3"/>
      </w:pPr>
      <w:r>
        <w:lastRenderedPageBreak/>
        <w:t>ER Diagram Overview:</w:t>
      </w:r>
    </w:p>
    <w:p w14:paraId="26A121BA" w14:textId="77777777" w:rsidR="003668B2" w:rsidRDefault="003668B2" w:rsidP="003668B2">
      <w:pPr>
        <w:pStyle w:val="NormalWeb"/>
        <w:numPr>
          <w:ilvl w:val="0"/>
          <w:numId w:val="18"/>
        </w:numPr>
      </w:pPr>
      <w:r>
        <w:t>One-to-many: One student can enroll in multiple courses</w:t>
      </w:r>
    </w:p>
    <w:p w14:paraId="0E97A1F5" w14:textId="77777777" w:rsidR="003668B2" w:rsidRDefault="003668B2" w:rsidP="003668B2">
      <w:pPr>
        <w:pStyle w:val="NormalWeb"/>
        <w:numPr>
          <w:ilvl w:val="0"/>
          <w:numId w:val="18"/>
        </w:numPr>
      </w:pPr>
      <w:r>
        <w:t>Many-to-many: Courses can be taken by multiple students (via ENROLLMENTS)</w:t>
      </w:r>
    </w:p>
    <w:p w14:paraId="6A2CEF1F" w14:textId="77777777" w:rsidR="003668B2" w:rsidRDefault="003668B2" w:rsidP="003668B2">
      <w:pPr>
        <w:pStyle w:val="NormalWeb"/>
        <w:numPr>
          <w:ilvl w:val="0"/>
          <w:numId w:val="18"/>
        </w:numPr>
      </w:pPr>
      <w:r>
        <w:t>One-to-one: A grade is specific to one student and one course</w:t>
      </w:r>
    </w:p>
    <w:p w14:paraId="58DE5E2A" w14:textId="4B1E8C09" w:rsidR="003668B2" w:rsidRDefault="003668B2" w:rsidP="003668B2">
      <w:r>
        <w:pict w14:anchorId="29C01496">
          <v:rect id="_x0000_i1032" style="width:0;height:1.5pt" o:hralign="center" o:hrstd="t" o:hr="t" fillcolor="#a0a0a0" stroked="f"/>
        </w:pict>
      </w:r>
    </w:p>
    <w:p w14:paraId="040EE029" w14:textId="77777777" w:rsidR="00D77E09" w:rsidRDefault="00D77E09" w:rsidP="00D77E09">
      <w:pPr>
        <w:pStyle w:val="Heading3"/>
      </w:pPr>
      <w:r>
        <w:t>SQL Commands for Table Creation:</w:t>
      </w:r>
    </w:p>
    <w:p w14:paraId="6E1AF8CC" w14:textId="77777777" w:rsidR="00D77E09" w:rsidRDefault="00D77E09" w:rsidP="00D77E09">
      <w:pPr>
        <w:pStyle w:val="HTMLPreformatted"/>
        <w:rPr>
          <w:rStyle w:val="HTMLCode"/>
        </w:rPr>
      </w:pPr>
    </w:p>
    <w:p w14:paraId="49BA2663" w14:textId="5DDC7901" w:rsidR="00D77E09" w:rsidRDefault="00D77E09" w:rsidP="00D77E09">
      <w:pPr>
        <w:pStyle w:val="HTMLPreformatted"/>
        <w:rPr>
          <w:rStyle w:val="HTMLCode"/>
        </w:rPr>
      </w:pPr>
      <w:r>
        <w:rPr>
          <w:rStyle w:val="HTMLCode"/>
        </w:rPr>
        <w:t>CREATE TABLE STUDENTS (</w:t>
      </w:r>
    </w:p>
    <w:p w14:paraId="055F853A" w14:textId="77777777" w:rsidR="00D77E09" w:rsidRDefault="00D77E09" w:rsidP="00D77E09">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INT PRIMARY KEY,</w:t>
      </w:r>
    </w:p>
    <w:p w14:paraId="3C86ACB4" w14:textId="77777777" w:rsidR="00D77E09" w:rsidRDefault="00D77E09" w:rsidP="00D77E09">
      <w:pPr>
        <w:pStyle w:val="HTMLPreformatted"/>
        <w:rPr>
          <w:rStyle w:val="HTMLCode"/>
        </w:rPr>
      </w:pPr>
      <w:r>
        <w:rPr>
          <w:rStyle w:val="HTMLCode"/>
        </w:rPr>
        <w:t xml:space="preserve">    FirstName VARCHAR2(50),</w:t>
      </w:r>
    </w:p>
    <w:p w14:paraId="159C5CCB" w14:textId="77777777" w:rsidR="00D77E09" w:rsidRDefault="00D77E09" w:rsidP="00D77E09">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VARCHAR2(50),</w:t>
      </w:r>
    </w:p>
    <w:p w14:paraId="2AA0A4B3" w14:textId="77777777" w:rsidR="00D77E09" w:rsidRDefault="00D77E09" w:rsidP="00D77E09">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DATE,</w:t>
      </w:r>
    </w:p>
    <w:p w14:paraId="6A0FFADA" w14:textId="63C3D37B" w:rsidR="00D77E09" w:rsidRDefault="00D77E09" w:rsidP="00D77E09">
      <w:pPr>
        <w:pStyle w:val="HTMLPreformatted"/>
        <w:rPr>
          <w:rStyle w:val="HTMLCode"/>
        </w:rPr>
      </w:pPr>
      <w:r>
        <w:rPr>
          <w:rStyle w:val="HTMLCode"/>
        </w:rPr>
        <w:t xml:space="preserve">    Email VARCHAR2(100)</w:t>
      </w:r>
    </w:p>
    <w:p w14:paraId="02177589" w14:textId="77777777" w:rsidR="00D77E09" w:rsidRDefault="00D77E09" w:rsidP="00D77E09">
      <w:pPr>
        <w:pStyle w:val="HTMLPreformatted"/>
        <w:rPr>
          <w:rStyle w:val="HTMLCode"/>
        </w:rPr>
      </w:pPr>
      <w:r>
        <w:rPr>
          <w:rStyle w:val="HTMLCode"/>
        </w:rPr>
        <w:t>);</w:t>
      </w:r>
    </w:p>
    <w:p w14:paraId="5904B14E" w14:textId="77777777" w:rsidR="00D77E09" w:rsidRDefault="00D77E09" w:rsidP="00D77E09">
      <w:pPr>
        <w:pStyle w:val="HTMLPreformatted"/>
        <w:rPr>
          <w:rStyle w:val="HTMLCode"/>
        </w:rPr>
      </w:pPr>
    </w:p>
    <w:p w14:paraId="2412E172" w14:textId="77777777" w:rsidR="00D77E09" w:rsidRDefault="00D77E09" w:rsidP="00D77E09">
      <w:pPr>
        <w:pStyle w:val="HTMLPreformatted"/>
        <w:rPr>
          <w:rStyle w:val="HTMLCode"/>
        </w:rPr>
      </w:pPr>
      <w:r>
        <w:rPr>
          <w:rStyle w:val="HTMLCode"/>
        </w:rPr>
        <w:t>CREATE TABLE COURSES (</w:t>
      </w:r>
    </w:p>
    <w:p w14:paraId="035F904F" w14:textId="77777777" w:rsidR="00D77E09" w:rsidRDefault="00D77E09" w:rsidP="00D77E09">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INT PRIMARY KEY,</w:t>
      </w:r>
    </w:p>
    <w:p w14:paraId="042FDB87" w14:textId="77777777" w:rsidR="00D77E09" w:rsidRDefault="00D77E09" w:rsidP="00D77E09">
      <w:pPr>
        <w:pStyle w:val="HTMLPreformatted"/>
        <w:rPr>
          <w:rStyle w:val="HTMLCode"/>
        </w:rPr>
      </w:pPr>
      <w:r>
        <w:rPr>
          <w:rStyle w:val="HTMLCode"/>
        </w:rPr>
        <w:t xml:space="preserve">    </w:t>
      </w:r>
      <w:proofErr w:type="spellStart"/>
      <w:r>
        <w:rPr>
          <w:rStyle w:val="HTMLCode"/>
        </w:rPr>
        <w:t>CourseName</w:t>
      </w:r>
      <w:proofErr w:type="spellEnd"/>
      <w:r>
        <w:rPr>
          <w:rStyle w:val="HTMLCode"/>
        </w:rPr>
        <w:t xml:space="preserve"> VARCHAR2(100),</w:t>
      </w:r>
    </w:p>
    <w:p w14:paraId="579CAD14" w14:textId="4A3B55E3" w:rsidR="00D77E09" w:rsidRDefault="00D77E09" w:rsidP="00D77E09">
      <w:pPr>
        <w:pStyle w:val="HTMLPreformatted"/>
        <w:rPr>
          <w:rStyle w:val="HTMLCode"/>
        </w:rPr>
      </w:pPr>
      <w:r>
        <w:rPr>
          <w:rStyle w:val="HTMLCode"/>
        </w:rPr>
        <w:t xml:space="preserve">    Instructor VARCHAR2(100)</w:t>
      </w:r>
    </w:p>
    <w:p w14:paraId="30A8B10F" w14:textId="77777777" w:rsidR="00D77E09" w:rsidRDefault="00D77E09" w:rsidP="00D77E09">
      <w:pPr>
        <w:pStyle w:val="HTMLPreformatted"/>
        <w:rPr>
          <w:rStyle w:val="HTMLCode"/>
        </w:rPr>
      </w:pPr>
      <w:r>
        <w:rPr>
          <w:rStyle w:val="HTMLCode"/>
        </w:rPr>
        <w:t>);</w:t>
      </w:r>
    </w:p>
    <w:p w14:paraId="529D494A" w14:textId="77777777" w:rsidR="00D77E09" w:rsidRDefault="00D77E09" w:rsidP="00D77E09">
      <w:pPr>
        <w:pStyle w:val="HTMLPreformatted"/>
        <w:rPr>
          <w:rStyle w:val="HTMLCode"/>
        </w:rPr>
      </w:pPr>
    </w:p>
    <w:p w14:paraId="7711889A" w14:textId="77777777" w:rsidR="00D77E09" w:rsidRDefault="00D77E09" w:rsidP="00D77E09">
      <w:pPr>
        <w:pStyle w:val="HTMLPreformatted"/>
        <w:rPr>
          <w:rStyle w:val="HTMLCode"/>
        </w:rPr>
      </w:pPr>
      <w:r>
        <w:rPr>
          <w:rStyle w:val="HTMLCode"/>
        </w:rPr>
        <w:t>CREATE TABLE ENROLLMENTS (</w:t>
      </w:r>
    </w:p>
    <w:p w14:paraId="76B26B49" w14:textId="77777777" w:rsidR="00D77E09" w:rsidRDefault="00D77E09" w:rsidP="00D77E09">
      <w:pPr>
        <w:pStyle w:val="HTMLPreformatted"/>
        <w:rPr>
          <w:rStyle w:val="HTMLCode"/>
        </w:rPr>
      </w:pPr>
      <w:r>
        <w:rPr>
          <w:rStyle w:val="HTMLCode"/>
        </w:rPr>
        <w:t xml:space="preserve">    </w:t>
      </w:r>
      <w:proofErr w:type="spellStart"/>
      <w:r>
        <w:rPr>
          <w:rStyle w:val="HTMLCode"/>
        </w:rPr>
        <w:t>EnrollmentID</w:t>
      </w:r>
      <w:proofErr w:type="spellEnd"/>
      <w:r>
        <w:rPr>
          <w:rStyle w:val="HTMLCode"/>
        </w:rPr>
        <w:t xml:space="preserve"> INT PRIMARY KEY,</w:t>
      </w:r>
    </w:p>
    <w:p w14:paraId="35CACCBA" w14:textId="77777777" w:rsidR="00D77E09" w:rsidRDefault="00D77E09" w:rsidP="00D77E09">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INT,</w:t>
      </w:r>
    </w:p>
    <w:p w14:paraId="401CC321" w14:textId="77777777" w:rsidR="00D77E09" w:rsidRDefault="00D77E09" w:rsidP="00D77E09">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INT,</w:t>
      </w:r>
    </w:p>
    <w:p w14:paraId="2140B3FF" w14:textId="5845A4D0" w:rsidR="00D77E09" w:rsidRDefault="00D77E09" w:rsidP="00D77E09">
      <w:pPr>
        <w:pStyle w:val="HTMLPreformatted"/>
        <w:rPr>
          <w:rStyle w:val="HTMLCode"/>
        </w:rPr>
      </w:pPr>
      <w:r>
        <w:rPr>
          <w:rStyle w:val="HTMLCode"/>
        </w:rPr>
        <w:t xml:space="preserve">    </w:t>
      </w:r>
      <w:proofErr w:type="spellStart"/>
      <w:r>
        <w:rPr>
          <w:rStyle w:val="HTMLCode"/>
        </w:rPr>
        <w:t>EnrollmentDate</w:t>
      </w:r>
      <w:proofErr w:type="spellEnd"/>
      <w:r>
        <w:rPr>
          <w:rStyle w:val="HTMLCode"/>
        </w:rPr>
        <w:t xml:space="preserve"> DATE,</w:t>
      </w:r>
    </w:p>
    <w:p w14:paraId="4A45FD2D" w14:textId="77777777" w:rsidR="00D77E09" w:rsidRDefault="00D77E09" w:rsidP="00D77E09">
      <w:pPr>
        <w:pStyle w:val="HTMLPreformatted"/>
        <w:rPr>
          <w:rStyle w:val="HTMLCode"/>
        </w:rPr>
      </w:pPr>
      <w:r>
        <w:rPr>
          <w:rStyle w:val="HTMLCode"/>
        </w:rPr>
        <w:t xml:space="preserve">    FOREIGN KEY (</w:t>
      </w:r>
      <w:proofErr w:type="spellStart"/>
      <w:r>
        <w:rPr>
          <w:rStyle w:val="HTMLCode"/>
        </w:rPr>
        <w:t>StudentID</w:t>
      </w:r>
      <w:proofErr w:type="spellEnd"/>
      <w:r>
        <w:rPr>
          <w:rStyle w:val="HTMLCode"/>
        </w:rPr>
        <w:t>) REFERENCES STUDENTS(</w:t>
      </w:r>
      <w:proofErr w:type="spellStart"/>
      <w:r>
        <w:rPr>
          <w:rStyle w:val="HTMLCode"/>
        </w:rPr>
        <w:t>StudentID</w:t>
      </w:r>
      <w:proofErr w:type="spellEnd"/>
      <w:r>
        <w:rPr>
          <w:rStyle w:val="HTMLCode"/>
        </w:rPr>
        <w:t>),</w:t>
      </w:r>
    </w:p>
    <w:p w14:paraId="7A0E8262" w14:textId="77777777" w:rsidR="00D77E09" w:rsidRDefault="00D77E09" w:rsidP="00D77E09">
      <w:pPr>
        <w:pStyle w:val="HTMLPreformatted"/>
        <w:rPr>
          <w:rStyle w:val="HTMLCode"/>
        </w:rPr>
      </w:pPr>
      <w:r>
        <w:rPr>
          <w:rStyle w:val="HTMLCode"/>
        </w:rPr>
        <w:t xml:space="preserve">    FOREIGN KEY (</w:t>
      </w:r>
      <w:proofErr w:type="spellStart"/>
      <w:r>
        <w:rPr>
          <w:rStyle w:val="HTMLCode"/>
        </w:rPr>
        <w:t>CourseID</w:t>
      </w:r>
      <w:proofErr w:type="spellEnd"/>
      <w:r>
        <w:rPr>
          <w:rStyle w:val="HTMLCode"/>
        </w:rPr>
        <w:t>) REFERENCES COURSES(</w:t>
      </w:r>
      <w:proofErr w:type="spellStart"/>
      <w:r>
        <w:rPr>
          <w:rStyle w:val="HTMLCode"/>
        </w:rPr>
        <w:t>CourseID</w:t>
      </w:r>
      <w:proofErr w:type="spellEnd"/>
      <w:r>
        <w:rPr>
          <w:rStyle w:val="HTMLCode"/>
        </w:rPr>
        <w:t>)</w:t>
      </w:r>
    </w:p>
    <w:p w14:paraId="19ACDE0B" w14:textId="77777777" w:rsidR="00D77E09" w:rsidRDefault="00D77E09" w:rsidP="00D77E09">
      <w:pPr>
        <w:pStyle w:val="HTMLPreformatted"/>
        <w:rPr>
          <w:rStyle w:val="HTMLCode"/>
        </w:rPr>
      </w:pPr>
      <w:r>
        <w:rPr>
          <w:rStyle w:val="HTMLCode"/>
        </w:rPr>
        <w:t>);</w:t>
      </w:r>
    </w:p>
    <w:p w14:paraId="17CF09F7" w14:textId="77777777" w:rsidR="00D77E09" w:rsidRDefault="00D77E09" w:rsidP="00D77E09">
      <w:pPr>
        <w:pStyle w:val="HTMLPreformatted"/>
        <w:rPr>
          <w:rStyle w:val="HTMLCode"/>
        </w:rPr>
      </w:pPr>
    </w:p>
    <w:p w14:paraId="7CBE0485" w14:textId="77777777" w:rsidR="00D77E09" w:rsidRDefault="00D77E09" w:rsidP="00D77E09">
      <w:pPr>
        <w:pStyle w:val="HTMLPreformatted"/>
        <w:rPr>
          <w:rStyle w:val="HTMLCode"/>
        </w:rPr>
      </w:pPr>
      <w:r>
        <w:rPr>
          <w:rStyle w:val="HTMLCode"/>
        </w:rPr>
        <w:t>CREATE TABLE GRADES (</w:t>
      </w:r>
    </w:p>
    <w:p w14:paraId="20C06093" w14:textId="77777777" w:rsidR="00D77E09" w:rsidRDefault="00D77E09" w:rsidP="00D77E09">
      <w:pPr>
        <w:pStyle w:val="HTMLPreformatted"/>
        <w:rPr>
          <w:rStyle w:val="HTMLCode"/>
        </w:rPr>
      </w:pPr>
      <w:r>
        <w:rPr>
          <w:rStyle w:val="HTMLCode"/>
        </w:rPr>
        <w:t xml:space="preserve">    </w:t>
      </w:r>
      <w:proofErr w:type="spellStart"/>
      <w:r>
        <w:rPr>
          <w:rStyle w:val="HTMLCode"/>
        </w:rPr>
        <w:t>GradeID</w:t>
      </w:r>
      <w:proofErr w:type="spellEnd"/>
      <w:r>
        <w:rPr>
          <w:rStyle w:val="HTMLCode"/>
        </w:rPr>
        <w:t xml:space="preserve"> INT PRIMARY KEY,</w:t>
      </w:r>
    </w:p>
    <w:p w14:paraId="0F459D6E" w14:textId="77777777" w:rsidR="00D77E09" w:rsidRDefault="00D77E09" w:rsidP="00D77E09">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INT,</w:t>
      </w:r>
    </w:p>
    <w:p w14:paraId="7CB53702" w14:textId="77777777" w:rsidR="00D77E09" w:rsidRDefault="00D77E09" w:rsidP="00D77E09">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INT,</w:t>
      </w:r>
    </w:p>
    <w:p w14:paraId="4F0C54D1" w14:textId="77777777" w:rsidR="00D77E09" w:rsidRDefault="00D77E09" w:rsidP="00D77E09">
      <w:pPr>
        <w:pStyle w:val="HTMLPreformatted"/>
        <w:rPr>
          <w:rStyle w:val="HTMLCode"/>
        </w:rPr>
      </w:pPr>
      <w:r>
        <w:rPr>
          <w:rStyle w:val="HTMLCode"/>
        </w:rPr>
        <w:t xml:space="preserve">    Grade </w:t>
      </w:r>
      <w:proofErr w:type="gramStart"/>
      <w:r>
        <w:rPr>
          <w:rStyle w:val="HTMLCode"/>
        </w:rPr>
        <w:t>CHAR(</w:t>
      </w:r>
      <w:proofErr w:type="gramEnd"/>
      <w:r>
        <w:rPr>
          <w:rStyle w:val="HTMLCode"/>
        </w:rPr>
        <w:t>2),</w:t>
      </w:r>
    </w:p>
    <w:p w14:paraId="1052E005" w14:textId="4C95B1E1" w:rsidR="00D77E09" w:rsidRDefault="00D77E09" w:rsidP="00344458">
      <w:pPr>
        <w:pStyle w:val="HTMLPreformatted"/>
        <w:rPr>
          <w:rStyle w:val="HTMLCode"/>
        </w:rPr>
      </w:pPr>
      <w:r>
        <w:rPr>
          <w:rStyle w:val="HTMLCode"/>
        </w:rPr>
        <w:t xml:space="preserve">    Semester VARCHAR2(20)</w:t>
      </w:r>
      <w:r w:rsidR="00AB4842">
        <w:rPr>
          <w:rStyle w:val="HTMLCode"/>
        </w:rPr>
        <w:t>,</w:t>
      </w:r>
    </w:p>
    <w:p w14:paraId="5668CDAC" w14:textId="77777777" w:rsidR="00D77E09" w:rsidRDefault="00D77E09" w:rsidP="00D77E09">
      <w:pPr>
        <w:pStyle w:val="HTMLPreformatted"/>
        <w:rPr>
          <w:rStyle w:val="HTMLCode"/>
        </w:rPr>
      </w:pPr>
      <w:r>
        <w:rPr>
          <w:rStyle w:val="HTMLCode"/>
        </w:rPr>
        <w:t xml:space="preserve">    FOREIGN KEY (</w:t>
      </w:r>
      <w:proofErr w:type="spellStart"/>
      <w:r>
        <w:rPr>
          <w:rStyle w:val="HTMLCode"/>
        </w:rPr>
        <w:t>StudentID</w:t>
      </w:r>
      <w:proofErr w:type="spellEnd"/>
      <w:r>
        <w:rPr>
          <w:rStyle w:val="HTMLCode"/>
        </w:rPr>
        <w:t>) REFERENCES STUDENTS(</w:t>
      </w:r>
      <w:proofErr w:type="spellStart"/>
      <w:r>
        <w:rPr>
          <w:rStyle w:val="HTMLCode"/>
        </w:rPr>
        <w:t>StudentID</w:t>
      </w:r>
      <w:proofErr w:type="spellEnd"/>
      <w:r>
        <w:rPr>
          <w:rStyle w:val="HTMLCode"/>
        </w:rPr>
        <w:t>),</w:t>
      </w:r>
    </w:p>
    <w:p w14:paraId="0DA71F9F" w14:textId="77777777" w:rsidR="00D77E09" w:rsidRDefault="00D77E09" w:rsidP="00D77E09">
      <w:pPr>
        <w:pStyle w:val="HTMLPreformatted"/>
        <w:rPr>
          <w:rStyle w:val="HTMLCode"/>
        </w:rPr>
      </w:pPr>
      <w:r>
        <w:rPr>
          <w:rStyle w:val="HTMLCode"/>
        </w:rPr>
        <w:t xml:space="preserve">    FOREIGN KEY (</w:t>
      </w:r>
      <w:proofErr w:type="spellStart"/>
      <w:r>
        <w:rPr>
          <w:rStyle w:val="HTMLCode"/>
        </w:rPr>
        <w:t>CourseID</w:t>
      </w:r>
      <w:proofErr w:type="spellEnd"/>
      <w:r>
        <w:rPr>
          <w:rStyle w:val="HTMLCode"/>
        </w:rPr>
        <w:t>) REFERENCES COURSES(</w:t>
      </w:r>
      <w:proofErr w:type="spellStart"/>
      <w:r>
        <w:rPr>
          <w:rStyle w:val="HTMLCode"/>
        </w:rPr>
        <w:t>CourseID</w:t>
      </w:r>
      <w:proofErr w:type="spellEnd"/>
      <w:r>
        <w:rPr>
          <w:rStyle w:val="HTMLCode"/>
        </w:rPr>
        <w:t>)</w:t>
      </w:r>
    </w:p>
    <w:p w14:paraId="6DEF1480" w14:textId="3FBD57C2" w:rsidR="00D77E09" w:rsidRDefault="00D77E09" w:rsidP="00D77E09">
      <w:pPr>
        <w:pStyle w:val="HTMLPreformatted"/>
      </w:pPr>
      <w:r>
        <w:rPr>
          <w:rStyle w:val="HTMLCode"/>
        </w:rPr>
        <w:t>);</w:t>
      </w:r>
    </w:p>
    <w:p w14:paraId="5ADD4F0E" w14:textId="77777777" w:rsidR="00D77E09" w:rsidRDefault="00D77E09" w:rsidP="00D77E09">
      <w:r>
        <w:pict w14:anchorId="7136B57C">
          <v:rect id="_x0000_i1044" style="width:0;height:1.5pt" o:hralign="center" o:hrstd="t" o:hr="t" fillcolor="#a0a0a0" stroked="f"/>
        </w:pict>
      </w:r>
    </w:p>
    <w:p w14:paraId="7A60DE22" w14:textId="77777777" w:rsidR="00D77E09" w:rsidRDefault="00D77E09" w:rsidP="003668B2"/>
    <w:p w14:paraId="65CF4C4B" w14:textId="71C105B5" w:rsidR="003668B2" w:rsidRDefault="003668B2" w:rsidP="003668B2">
      <w:pPr>
        <w:pStyle w:val="Heading3"/>
      </w:pPr>
      <w:r>
        <w:lastRenderedPageBreak/>
        <w:t>SQL Commands for Table Enhancement:</w:t>
      </w:r>
    </w:p>
    <w:p w14:paraId="5CAECDAF" w14:textId="77777777" w:rsidR="003668B2" w:rsidRDefault="003668B2" w:rsidP="003668B2">
      <w:pPr>
        <w:pStyle w:val="Heading4"/>
      </w:pPr>
      <w:r>
        <w:t>Add New Columns:</w:t>
      </w:r>
    </w:p>
    <w:p w14:paraId="391596C1" w14:textId="77777777" w:rsidR="003668B2" w:rsidRDefault="003668B2" w:rsidP="003668B2">
      <w:pPr>
        <w:pStyle w:val="HTMLPreformatted"/>
        <w:rPr>
          <w:rStyle w:val="HTMLCode"/>
        </w:rPr>
      </w:pPr>
      <w:r>
        <w:rPr>
          <w:rStyle w:val="HTMLCode"/>
        </w:rPr>
        <w:t>ALTER TABLE STUDENTS</w:t>
      </w:r>
    </w:p>
    <w:p w14:paraId="0C453E56" w14:textId="77777777" w:rsidR="003668B2" w:rsidRDefault="003668B2" w:rsidP="003668B2">
      <w:pPr>
        <w:pStyle w:val="HTMLPreformatted"/>
        <w:rPr>
          <w:rStyle w:val="HTMLCode"/>
        </w:rPr>
      </w:pPr>
      <w:r>
        <w:rPr>
          <w:rStyle w:val="HTMLCode"/>
        </w:rPr>
        <w:t>ADD (</w:t>
      </w:r>
    </w:p>
    <w:p w14:paraId="57752303" w14:textId="77777777" w:rsidR="003668B2" w:rsidRDefault="003668B2" w:rsidP="003668B2">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VARCHAR2(15),</w:t>
      </w:r>
    </w:p>
    <w:p w14:paraId="43CD05A7" w14:textId="77777777" w:rsidR="003668B2" w:rsidRDefault="003668B2" w:rsidP="003668B2">
      <w:pPr>
        <w:pStyle w:val="HTMLPreformatted"/>
        <w:rPr>
          <w:rStyle w:val="HTMLCode"/>
        </w:rPr>
      </w:pPr>
      <w:r>
        <w:rPr>
          <w:rStyle w:val="HTMLCode"/>
        </w:rPr>
        <w:t xml:space="preserve">    Address VARCHAR2(255),</w:t>
      </w:r>
    </w:p>
    <w:p w14:paraId="2B5EB029" w14:textId="77777777" w:rsidR="003668B2" w:rsidRDefault="003668B2" w:rsidP="003668B2">
      <w:pPr>
        <w:pStyle w:val="HTMLPreformatted"/>
        <w:rPr>
          <w:rStyle w:val="HTMLCode"/>
        </w:rPr>
      </w:pPr>
      <w:r>
        <w:rPr>
          <w:rStyle w:val="HTMLCode"/>
        </w:rPr>
        <w:t xml:space="preserve">    Department VARCHAR2(100),</w:t>
      </w:r>
    </w:p>
    <w:p w14:paraId="6A98DC39" w14:textId="77777777" w:rsidR="003668B2" w:rsidRDefault="003668B2" w:rsidP="003668B2">
      <w:pPr>
        <w:pStyle w:val="HTMLPreformatted"/>
        <w:rPr>
          <w:rStyle w:val="HTMLCode"/>
        </w:rPr>
      </w:pPr>
      <w:r>
        <w:rPr>
          <w:rStyle w:val="HTMLCode"/>
        </w:rPr>
        <w:t xml:space="preserve">    Semester VARCHAR2(20)</w:t>
      </w:r>
    </w:p>
    <w:p w14:paraId="054573EB" w14:textId="77777777" w:rsidR="003668B2" w:rsidRDefault="003668B2" w:rsidP="003668B2">
      <w:pPr>
        <w:pStyle w:val="HTMLPreformatted"/>
        <w:rPr>
          <w:rStyle w:val="HTMLCode"/>
        </w:rPr>
      </w:pPr>
      <w:r>
        <w:rPr>
          <w:rStyle w:val="HTMLCode"/>
        </w:rPr>
        <w:t>);</w:t>
      </w:r>
    </w:p>
    <w:p w14:paraId="547C9F7D" w14:textId="77777777" w:rsidR="003668B2" w:rsidRDefault="003668B2" w:rsidP="003668B2">
      <w:pPr>
        <w:pStyle w:val="HTMLPreformatted"/>
        <w:rPr>
          <w:rStyle w:val="HTMLCode"/>
        </w:rPr>
      </w:pPr>
    </w:p>
    <w:p w14:paraId="4BFF6330" w14:textId="77777777" w:rsidR="003668B2" w:rsidRDefault="003668B2" w:rsidP="003668B2">
      <w:pPr>
        <w:pStyle w:val="HTMLPreformatted"/>
        <w:rPr>
          <w:rStyle w:val="HTMLCode"/>
        </w:rPr>
      </w:pPr>
      <w:r>
        <w:rPr>
          <w:rStyle w:val="HTMLCode"/>
        </w:rPr>
        <w:t>ALTER TABLE COURSES</w:t>
      </w:r>
    </w:p>
    <w:p w14:paraId="1F8D0E0B" w14:textId="77777777" w:rsidR="003668B2" w:rsidRDefault="003668B2" w:rsidP="003668B2">
      <w:pPr>
        <w:pStyle w:val="HTMLPreformatted"/>
        <w:rPr>
          <w:rStyle w:val="HTMLCode"/>
        </w:rPr>
      </w:pPr>
      <w:r>
        <w:rPr>
          <w:rStyle w:val="HTMLCode"/>
        </w:rPr>
        <w:t>ADD (</w:t>
      </w:r>
    </w:p>
    <w:p w14:paraId="01607B2A" w14:textId="77777777" w:rsidR="003668B2" w:rsidRDefault="003668B2" w:rsidP="003668B2">
      <w:pPr>
        <w:pStyle w:val="HTMLPreformatted"/>
        <w:rPr>
          <w:rStyle w:val="HTMLCode"/>
        </w:rPr>
      </w:pPr>
      <w:r>
        <w:rPr>
          <w:rStyle w:val="HTMLCode"/>
        </w:rPr>
        <w:t xml:space="preserve">    </w:t>
      </w:r>
      <w:proofErr w:type="spellStart"/>
      <w:r>
        <w:rPr>
          <w:rStyle w:val="HTMLCode"/>
        </w:rPr>
        <w:t>CreditHours</w:t>
      </w:r>
      <w:proofErr w:type="spellEnd"/>
      <w:r>
        <w:rPr>
          <w:rStyle w:val="HTMLCode"/>
        </w:rPr>
        <w:t xml:space="preserve"> </w:t>
      </w:r>
      <w:proofErr w:type="gramStart"/>
      <w:r>
        <w:rPr>
          <w:rStyle w:val="HTMLCode"/>
        </w:rPr>
        <w:t>NUMBER(</w:t>
      </w:r>
      <w:proofErr w:type="gramEnd"/>
      <w:r>
        <w:rPr>
          <w:rStyle w:val="HTMLCode"/>
        </w:rPr>
        <w:t>2),</w:t>
      </w:r>
    </w:p>
    <w:p w14:paraId="6D61B274" w14:textId="77777777" w:rsidR="003668B2" w:rsidRDefault="003668B2" w:rsidP="003668B2">
      <w:pPr>
        <w:pStyle w:val="HTMLPreformatted"/>
        <w:rPr>
          <w:rStyle w:val="HTMLCode"/>
        </w:rPr>
      </w:pPr>
      <w:r>
        <w:rPr>
          <w:rStyle w:val="HTMLCode"/>
        </w:rPr>
        <w:t xml:space="preserve">    </w:t>
      </w:r>
      <w:proofErr w:type="spellStart"/>
      <w:r>
        <w:rPr>
          <w:rStyle w:val="HTMLCode"/>
        </w:rPr>
        <w:t>CourseType</w:t>
      </w:r>
      <w:proofErr w:type="spellEnd"/>
      <w:r>
        <w:rPr>
          <w:rStyle w:val="HTMLCode"/>
        </w:rPr>
        <w:t xml:space="preserve"> VARCHAR2(50),</w:t>
      </w:r>
    </w:p>
    <w:p w14:paraId="5807EED2" w14:textId="77777777" w:rsidR="003668B2" w:rsidRDefault="003668B2" w:rsidP="003668B2">
      <w:pPr>
        <w:pStyle w:val="HTMLPreformatted"/>
        <w:rPr>
          <w:rStyle w:val="HTMLCode"/>
        </w:rPr>
      </w:pPr>
      <w:r>
        <w:rPr>
          <w:rStyle w:val="HTMLCode"/>
        </w:rPr>
        <w:t xml:space="preserve">    Department VARCHAR2(100)</w:t>
      </w:r>
    </w:p>
    <w:p w14:paraId="4361DC35" w14:textId="77777777" w:rsidR="003668B2" w:rsidRDefault="003668B2" w:rsidP="003668B2">
      <w:pPr>
        <w:pStyle w:val="HTMLPreformatted"/>
        <w:rPr>
          <w:rStyle w:val="HTMLCode"/>
        </w:rPr>
      </w:pPr>
      <w:r>
        <w:rPr>
          <w:rStyle w:val="HTMLCode"/>
        </w:rPr>
        <w:t>);</w:t>
      </w:r>
    </w:p>
    <w:p w14:paraId="1C49C901" w14:textId="77777777" w:rsidR="003668B2" w:rsidRDefault="003668B2" w:rsidP="003668B2">
      <w:pPr>
        <w:pStyle w:val="HTMLPreformatted"/>
        <w:rPr>
          <w:rStyle w:val="HTMLCode"/>
        </w:rPr>
      </w:pPr>
    </w:p>
    <w:p w14:paraId="55B0E67B" w14:textId="77777777" w:rsidR="003668B2" w:rsidRDefault="003668B2" w:rsidP="003668B2">
      <w:pPr>
        <w:pStyle w:val="HTMLPreformatted"/>
        <w:rPr>
          <w:rStyle w:val="HTMLCode"/>
        </w:rPr>
      </w:pPr>
      <w:r>
        <w:rPr>
          <w:rStyle w:val="HTMLCode"/>
        </w:rPr>
        <w:t>ALTER TABLE ENROLLMENTS</w:t>
      </w:r>
    </w:p>
    <w:p w14:paraId="7E86E295" w14:textId="77777777" w:rsidR="003668B2" w:rsidRDefault="003668B2" w:rsidP="003668B2">
      <w:pPr>
        <w:pStyle w:val="HTMLPreformatted"/>
        <w:rPr>
          <w:rStyle w:val="HTMLCode"/>
        </w:rPr>
      </w:pPr>
      <w:r>
        <w:rPr>
          <w:rStyle w:val="HTMLCode"/>
        </w:rPr>
        <w:t>ADD (</w:t>
      </w:r>
    </w:p>
    <w:p w14:paraId="17AF6F88" w14:textId="77777777" w:rsidR="003668B2" w:rsidRDefault="003668B2" w:rsidP="003668B2">
      <w:pPr>
        <w:pStyle w:val="HTMLPreformatted"/>
        <w:rPr>
          <w:rStyle w:val="HTMLCode"/>
        </w:rPr>
      </w:pPr>
      <w:r>
        <w:rPr>
          <w:rStyle w:val="HTMLCode"/>
        </w:rPr>
        <w:t xml:space="preserve">    </w:t>
      </w:r>
      <w:proofErr w:type="spellStart"/>
      <w:r>
        <w:rPr>
          <w:rStyle w:val="HTMLCode"/>
        </w:rPr>
        <w:t>EnrollmentStatus</w:t>
      </w:r>
      <w:proofErr w:type="spellEnd"/>
      <w:r>
        <w:rPr>
          <w:rStyle w:val="HTMLCode"/>
        </w:rPr>
        <w:t xml:space="preserve"> VARCHAR2(20)</w:t>
      </w:r>
    </w:p>
    <w:p w14:paraId="4056828F" w14:textId="77777777" w:rsidR="003668B2" w:rsidRDefault="003668B2" w:rsidP="003668B2">
      <w:pPr>
        <w:pStyle w:val="HTMLPreformatted"/>
        <w:rPr>
          <w:rStyle w:val="HTMLCode"/>
        </w:rPr>
      </w:pPr>
      <w:r>
        <w:rPr>
          <w:rStyle w:val="HTMLCode"/>
        </w:rPr>
        <w:t>);</w:t>
      </w:r>
    </w:p>
    <w:p w14:paraId="51DB6CBC" w14:textId="77777777" w:rsidR="003668B2" w:rsidRDefault="003668B2" w:rsidP="003668B2">
      <w:pPr>
        <w:pStyle w:val="HTMLPreformatted"/>
        <w:rPr>
          <w:rStyle w:val="HTMLCode"/>
        </w:rPr>
      </w:pPr>
    </w:p>
    <w:p w14:paraId="69E73865" w14:textId="77777777" w:rsidR="003668B2" w:rsidRDefault="003668B2" w:rsidP="003668B2">
      <w:pPr>
        <w:pStyle w:val="HTMLPreformatted"/>
        <w:rPr>
          <w:rStyle w:val="HTMLCode"/>
        </w:rPr>
      </w:pPr>
      <w:r>
        <w:rPr>
          <w:rStyle w:val="HTMLCode"/>
        </w:rPr>
        <w:t>ALTER TABLE GRADES</w:t>
      </w:r>
    </w:p>
    <w:p w14:paraId="666B5B32" w14:textId="77777777" w:rsidR="003668B2" w:rsidRDefault="003668B2" w:rsidP="003668B2">
      <w:pPr>
        <w:pStyle w:val="HTMLPreformatted"/>
        <w:rPr>
          <w:rStyle w:val="HTMLCode"/>
        </w:rPr>
      </w:pPr>
      <w:r>
        <w:rPr>
          <w:rStyle w:val="HTMLCode"/>
        </w:rPr>
        <w:t>ADD (</w:t>
      </w:r>
    </w:p>
    <w:p w14:paraId="3F968B92" w14:textId="77777777" w:rsidR="003668B2" w:rsidRDefault="003668B2" w:rsidP="003668B2">
      <w:pPr>
        <w:pStyle w:val="HTMLPreformatted"/>
        <w:rPr>
          <w:rStyle w:val="HTMLCode"/>
        </w:rPr>
      </w:pPr>
      <w:r>
        <w:rPr>
          <w:rStyle w:val="HTMLCode"/>
        </w:rPr>
        <w:t xml:space="preserve">    GPA </w:t>
      </w:r>
      <w:proofErr w:type="gramStart"/>
      <w:r>
        <w:rPr>
          <w:rStyle w:val="HTMLCode"/>
        </w:rPr>
        <w:t>NUMBER(</w:t>
      </w:r>
      <w:proofErr w:type="gramEnd"/>
      <w:r>
        <w:rPr>
          <w:rStyle w:val="HTMLCode"/>
        </w:rPr>
        <w:t>3,2),</w:t>
      </w:r>
    </w:p>
    <w:p w14:paraId="0D7523ED" w14:textId="77777777" w:rsidR="003668B2" w:rsidRDefault="003668B2" w:rsidP="003668B2">
      <w:pPr>
        <w:pStyle w:val="HTMLPreformatted"/>
        <w:rPr>
          <w:rStyle w:val="HTMLCode"/>
        </w:rPr>
      </w:pPr>
      <w:r>
        <w:rPr>
          <w:rStyle w:val="HTMLCode"/>
        </w:rPr>
        <w:t xml:space="preserve">    Remarks VARCHAR2(255)</w:t>
      </w:r>
    </w:p>
    <w:p w14:paraId="61F0044D" w14:textId="77777777" w:rsidR="003668B2" w:rsidRDefault="003668B2" w:rsidP="003668B2">
      <w:pPr>
        <w:pStyle w:val="HTMLPreformatted"/>
      </w:pPr>
      <w:r>
        <w:rPr>
          <w:rStyle w:val="HTMLCode"/>
        </w:rPr>
        <w:t>);</w:t>
      </w:r>
    </w:p>
    <w:p w14:paraId="5794B030" w14:textId="77777777" w:rsidR="00AB4842" w:rsidRDefault="00AB4842" w:rsidP="00AB4842">
      <w:pPr>
        <w:pStyle w:val="Heading4"/>
      </w:pPr>
      <w:r>
        <w:pict w14:anchorId="03BE4528">
          <v:rect id="_x0000_i1051" style="width:0;height:1.5pt" o:hralign="center" o:hrstd="t" o:hr="t" fillcolor="#a0a0a0" stroked="f"/>
        </w:pict>
      </w:r>
    </w:p>
    <w:p w14:paraId="23FAA797" w14:textId="3C2F3368" w:rsidR="00AB4842" w:rsidRDefault="00AB4842" w:rsidP="00AB4842">
      <w:pPr>
        <w:pStyle w:val="Heading4"/>
      </w:pPr>
      <w:r>
        <w:t>I</w:t>
      </w:r>
      <w:r>
        <w:t>nsert Sample Data:</w:t>
      </w:r>
    </w:p>
    <w:p w14:paraId="79D3F2F2" w14:textId="77777777" w:rsidR="00AB4842" w:rsidRPr="00AB4842" w:rsidRDefault="00AB4842" w:rsidP="00AB4842"/>
    <w:p w14:paraId="142376B1" w14:textId="77777777" w:rsidR="00AB4842" w:rsidRDefault="00AB4842" w:rsidP="00AB4842">
      <w:pPr>
        <w:pStyle w:val="HTMLPreformatted"/>
        <w:rPr>
          <w:rStyle w:val="HTMLCode"/>
        </w:rPr>
      </w:pPr>
      <w:r>
        <w:rPr>
          <w:rStyle w:val="HTMLCode"/>
        </w:rPr>
        <w:t>INSERT INTO STUDENTS (</w:t>
      </w:r>
      <w:proofErr w:type="spellStart"/>
      <w:r>
        <w:rPr>
          <w:rStyle w:val="HTMLCode"/>
        </w:rPr>
        <w:t>StudentID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DateOfBirth</w:t>
      </w:r>
      <w:proofErr w:type="spellEnd"/>
      <w:r>
        <w:rPr>
          <w:rStyle w:val="HTMLCode"/>
        </w:rPr>
        <w:t xml:space="preserve">, Email, </w:t>
      </w:r>
      <w:proofErr w:type="spellStart"/>
      <w:r>
        <w:rPr>
          <w:rStyle w:val="HTMLCode"/>
        </w:rPr>
        <w:t>PhoneNumber</w:t>
      </w:r>
      <w:proofErr w:type="spellEnd"/>
      <w:r>
        <w:rPr>
          <w:rStyle w:val="HTMLCode"/>
        </w:rPr>
        <w:t>, Address, Department, Semester)</w:t>
      </w:r>
    </w:p>
    <w:p w14:paraId="2F8D2BC9" w14:textId="77777777" w:rsidR="00AB4842" w:rsidRDefault="00AB4842" w:rsidP="00AB4842">
      <w:pPr>
        <w:pStyle w:val="HTMLPreformatted"/>
        <w:rPr>
          <w:rStyle w:val="HTMLCode"/>
        </w:rPr>
      </w:pPr>
      <w:r>
        <w:rPr>
          <w:rStyle w:val="HTMLCode"/>
        </w:rPr>
        <w:t>VALUES</w:t>
      </w:r>
    </w:p>
    <w:p w14:paraId="55D57C6F" w14:textId="77777777" w:rsidR="00AB4842" w:rsidRDefault="00AB4842" w:rsidP="00AB4842">
      <w:pPr>
        <w:pStyle w:val="HTMLPreformatted"/>
        <w:rPr>
          <w:rStyle w:val="HTMLCode"/>
        </w:rPr>
      </w:pPr>
      <w:r>
        <w:rPr>
          <w:rStyle w:val="HTMLCode"/>
        </w:rPr>
        <w:t>(57288, 'Sharaiz', 'Romee', TO_</w:t>
      </w:r>
      <w:proofErr w:type="gramStart"/>
      <w:r>
        <w:rPr>
          <w:rStyle w:val="HTMLCode"/>
        </w:rPr>
        <w:t>DATE(</w:t>
      </w:r>
      <w:proofErr w:type="gramEnd"/>
      <w:r>
        <w:rPr>
          <w:rStyle w:val="HTMLCode"/>
        </w:rPr>
        <w:t>'1993-09-05', 'YYYY-MM-DD'), 'sharaiz.romee@gmail.com', '03001234567', 'Lahore, Pakistan', 'Computer Science', '4th'),</w:t>
      </w:r>
    </w:p>
    <w:p w14:paraId="7A1393EC" w14:textId="77777777" w:rsidR="00AB4842" w:rsidRDefault="00AB4842" w:rsidP="00AB4842">
      <w:pPr>
        <w:pStyle w:val="HTMLPreformatted"/>
        <w:rPr>
          <w:rStyle w:val="HTMLCode"/>
        </w:rPr>
      </w:pPr>
      <w:r>
        <w:rPr>
          <w:rStyle w:val="HTMLCode"/>
        </w:rPr>
        <w:t>(1, 'Ali', 'Khan', TO_</w:t>
      </w:r>
      <w:proofErr w:type="gramStart"/>
      <w:r>
        <w:rPr>
          <w:rStyle w:val="HTMLCode"/>
        </w:rPr>
        <w:t>DATE(</w:t>
      </w:r>
      <w:proofErr w:type="gramEnd"/>
      <w:r>
        <w:rPr>
          <w:rStyle w:val="HTMLCode"/>
        </w:rPr>
        <w:t>'2001-12-05', 'YYYY-MM-DD'), 'ali.khan@example.com', '03111234567', 'Islamabad, Pakistan', 'Computer Science', '4th'),</w:t>
      </w:r>
    </w:p>
    <w:p w14:paraId="5C1ED0A0" w14:textId="77777777" w:rsidR="00AB4842" w:rsidRDefault="00AB4842" w:rsidP="00AB4842">
      <w:pPr>
        <w:pStyle w:val="HTMLPreformatted"/>
        <w:rPr>
          <w:rStyle w:val="HTMLCode"/>
        </w:rPr>
      </w:pPr>
      <w:r>
        <w:rPr>
          <w:rStyle w:val="HTMLCode"/>
        </w:rPr>
        <w:t>(2, 'Sara', 'Ahmed', TO_</w:t>
      </w:r>
      <w:proofErr w:type="gramStart"/>
      <w:r>
        <w:rPr>
          <w:rStyle w:val="HTMLCode"/>
        </w:rPr>
        <w:t>DATE(</w:t>
      </w:r>
      <w:proofErr w:type="gramEnd"/>
      <w:r>
        <w:rPr>
          <w:rStyle w:val="HTMLCode"/>
        </w:rPr>
        <w:t>'2002-09-23', 'YYYY-MM-DD'), 'sara.ahmed@example.com', '03211234567', 'Karachi, Pakistan', 'Computer Science', '4th');</w:t>
      </w:r>
    </w:p>
    <w:p w14:paraId="253668C3" w14:textId="77777777" w:rsidR="00AB4842" w:rsidRDefault="00AB4842" w:rsidP="00AB4842">
      <w:pPr>
        <w:pStyle w:val="HTMLPreformatted"/>
        <w:rPr>
          <w:rStyle w:val="HTMLCode"/>
        </w:rPr>
      </w:pPr>
    </w:p>
    <w:p w14:paraId="2F39DDD0" w14:textId="77777777" w:rsidR="00AB4842" w:rsidRDefault="00AB4842" w:rsidP="00AB4842">
      <w:pPr>
        <w:pStyle w:val="HTMLPreformatted"/>
        <w:rPr>
          <w:rStyle w:val="HTMLCode"/>
        </w:rPr>
      </w:pPr>
      <w:r>
        <w:rPr>
          <w:rStyle w:val="HTMLCode"/>
        </w:rPr>
        <w:t>INSERT INTO COURSES (</w:t>
      </w:r>
      <w:proofErr w:type="spellStart"/>
      <w:r>
        <w:rPr>
          <w:rStyle w:val="HTMLCode"/>
        </w:rPr>
        <w:t>CourseID</w:t>
      </w:r>
      <w:proofErr w:type="spellEnd"/>
      <w:r>
        <w:rPr>
          <w:rStyle w:val="HTMLCode"/>
        </w:rPr>
        <w:t xml:space="preserve">, </w:t>
      </w:r>
      <w:proofErr w:type="spellStart"/>
      <w:r>
        <w:rPr>
          <w:rStyle w:val="HTMLCode"/>
        </w:rPr>
        <w:t>CourseName</w:t>
      </w:r>
      <w:proofErr w:type="spellEnd"/>
      <w:r>
        <w:rPr>
          <w:rStyle w:val="HTMLCode"/>
        </w:rPr>
        <w:t xml:space="preserve">, Instructor, </w:t>
      </w:r>
      <w:proofErr w:type="spellStart"/>
      <w:r>
        <w:rPr>
          <w:rStyle w:val="HTMLCode"/>
        </w:rPr>
        <w:t>CreditHours</w:t>
      </w:r>
      <w:proofErr w:type="spellEnd"/>
      <w:r>
        <w:rPr>
          <w:rStyle w:val="HTMLCode"/>
        </w:rPr>
        <w:t xml:space="preserve">, </w:t>
      </w:r>
      <w:proofErr w:type="spellStart"/>
      <w:r>
        <w:rPr>
          <w:rStyle w:val="HTMLCode"/>
        </w:rPr>
        <w:t>CourseType</w:t>
      </w:r>
      <w:proofErr w:type="spellEnd"/>
      <w:r>
        <w:rPr>
          <w:rStyle w:val="HTMLCode"/>
        </w:rPr>
        <w:t>, Department)</w:t>
      </w:r>
    </w:p>
    <w:p w14:paraId="59FF3466" w14:textId="77777777" w:rsidR="00AB4842" w:rsidRDefault="00AB4842" w:rsidP="00AB4842">
      <w:pPr>
        <w:pStyle w:val="HTMLPreformatted"/>
        <w:rPr>
          <w:rStyle w:val="HTMLCode"/>
        </w:rPr>
      </w:pPr>
      <w:r>
        <w:rPr>
          <w:rStyle w:val="HTMLCode"/>
        </w:rPr>
        <w:t>VALUES</w:t>
      </w:r>
    </w:p>
    <w:p w14:paraId="2E8A23F8" w14:textId="77777777" w:rsidR="00AB4842" w:rsidRDefault="00AB4842" w:rsidP="00AB4842">
      <w:pPr>
        <w:pStyle w:val="HTMLPreformatted"/>
        <w:rPr>
          <w:rStyle w:val="HTMLCode"/>
        </w:rPr>
      </w:pPr>
      <w:r>
        <w:rPr>
          <w:rStyle w:val="HTMLCode"/>
        </w:rPr>
        <w:lastRenderedPageBreak/>
        <w:t>(101, 'Database Systems', 'Mr. Ihtisham-Ullah', 3, 'Core', 'Computer Science'),</w:t>
      </w:r>
    </w:p>
    <w:p w14:paraId="04929EB0" w14:textId="77777777" w:rsidR="00AB4842" w:rsidRDefault="00AB4842" w:rsidP="00AB4842">
      <w:pPr>
        <w:pStyle w:val="HTMLPreformatted"/>
        <w:rPr>
          <w:rStyle w:val="HTMLCode"/>
        </w:rPr>
      </w:pPr>
      <w:r>
        <w:rPr>
          <w:rStyle w:val="HTMLCode"/>
        </w:rPr>
        <w:t>(102, 'Computer Architecture', 'Dr. Raza', 3, 'Core', 'Computer Science');</w:t>
      </w:r>
    </w:p>
    <w:p w14:paraId="07DE8541" w14:textId="77777777" w:rsidR="00AB4842" w:rsidRDefault="00AB4842" w:rsidP="00AB4842">
      <w:pPr>
        <w:pStyle w:val="HTMLPreformatted"/>
        <w:rPr>
          <w:rStyle w:val="HTMLCode"/>
        </w:rPr>
      </w:pPr>
    </w:p>
    <w:p w14:paraId="7AB07DD2" w14:textId="77777777" w:rsidR="00AB4842" w:rsidRDefault="00AB4842" w:rsidP="00AB4842">
      <w:pPr>
        <w:pStyle w:val="HTMLPreformatted"/>
        <w:rPr>
          <w:rStyle w:val="HTMLCode"/>
        </w:rPr>
      </w:pPr>
      <w:r>
        <w:rPr>
          <w:rStyle w:val="HTMLCode"/>
        </w:rPr>
        <w:t>INSERT INTO ENROLLMENTS (</w:t>
      </w:r>
      <w:proofErr w:type="spellStart"/>
      <w:r>
        <w:rPr>
          <w:rStyle w:val="HTMLCode"/>
        </w:rPr>
        <w:t>EnrollmentID</w:t>
      </w:r>
      <w:proofErr w:type="spellEnd"/>
      <w:r>
        <w:rPr>
          <w:rStyle w:val="HTMLCode"/>
        </w:rPr>
        <w:t xml:space="preserve">, </w:t>
      </w:r>
      <w:proofErr w:type="spellStart"/>
      <w:r>
        <w:rPr>
          <w:rStyle w:val="HTMLCode"/>
        </w:rPr>
        <w:t>StudentID</w:t>
      </w:r>
      <w:proofErr w:type="spellEnd"/>
      <w:r>
        <w:rPr>
          <w:rStyle w:val="HTMLCode"/>
        </w:rPr>
        <w:t xml:space="preserve">, </w:t>
      </w:r>
      <w:proofErr w:type="spellStart"/>
      <w:r>
        <w:rPr>
          <w:rStyle w:val="HTMLCode"/>
        </w:rPr>
        <w:t>CourseID</w:t>
      </w:r>
      <w:proofErr w:type="spellEnd"/>
      <w:r>
        <w:rPr>
          <w:rStyle w:val="HTMLCode"/>
        </w:rPr>
        <w:t xml:space="preserve">, </w:t>
      </w:r>
      <w:proofErr w:type="spellStart"/>
      <w:r>
        <w:rPr>
          <w:rStyle w:val="HTMLCode"/>
        </w:rPr>
        <w:t>EnrollmentDate</w:t>
      </w:r>
      <w:proofErr w:type="spellEnd"/>
      <w:r>
        <w:rPr>
          <w:rStyle w:val="HTMLCode"/>
        </w:rPr>
        <w:t xml:space="preserve">, </w:t>
      </w:r>
      <w:proofErr w:type="spellStart"/>
      <w:r>
        <w:rPr>
          <w:rStyle w:val="HTMLCode"/>
        </w:rPr>
        <w:t>EnrollmentStatus</w:t>
      </w:r>
      <w:proofErr w:type="spellEnd"/>
      <w:r>
        <w:rPr>
          <w:rStyle w:val="HTMLCode"/>
        </w:rPr>
        <w:t>)</w:t>
      </w:r>
    </w:p>
    <w:p w14:paraId="5FD7EAC8" w14:textId="77777777" w:rsidR="00AB4842" w:rsidRDefault="00AB4842" w:rsidP="00AB4842">
      <w:pPr>
        <w:pStyle w:val="HTMLPreformatted"/>
        <w:rPr>
          <w:rStyle w:val="HTMLCode"/>
        </w:rPr>
      </w:pPr>
      <w:r>
        <w:rPr>
          <w:rStyle w:val="HTMLCode"/>
        </w:rPr>
        <w:t>VALUES</w:t>
      </w:r>
    </w:p>
    <w:p w14:paraId="7956E07B" w14:textId="77777777" w:rsidR="00AB4842" w:rsidRDefault="00AB4842" w:rsidP="00AB4842">
      <w:pPr>
        <w:pStyle w:val="HTMLPreformatted"/>
        <w:rPr>
          <w:rStyle w:val="HTMLCode"/>
        </w:rPr>
      </w:pPr>
      <w:r>
        <w:rPr>
          <w:rStyle w:val="HTMLCode"/>
        </w:rPr>
        <w:t>(1, 57288, 101, TO_</w:t>
      </w:r>
      <w:proofErr w:type="gramStart"/>
      <w:r>
        <w:rPr>
          <w:rStyle w:val="HTMLCode"/>
        </w:rPr>
        <w:t>DATE(</w:t>
      </w:r>
      <w:proofErr w:type="gramEnd"/>
      <w:r>
        <w:rPr>
          <w:rStyle w:val="HTMLCode"/>
        </w:rPr>
        <w:t>'2024-09-01', 'YYYY-MM-DD'), 'Active'),</w:t>
      </w:r>
    </w:p>
    <w:p w14:paraId="14EEC91F" w14:textId="77777777" w:rsidR="00AB4842" w:rsidRDefault="00AB4842" w:rsidP="00AB4842">
      <w:pPr>
        <w:pStyle w:val="HTMLPreformatted"/>
        <w:rPr>
          <w:rStyle w:val="HTMLCode"/>
        </w:rPr>
      </w:pPr>
      <w:r>
        <w:rPr>
          <w:rStyle w:val="HTMLCode"/>
        </w:rPr>
        <w:t>(2, 57288, 102, TO_</w:t>
      </w:r>
      <w:proofErr w:type="gramStart"/>
      <w:r>
        <w:rPr>
          <w:rStyle w:val="HTMLCode"/>
        </w:rPr>
        <w:t>DATE(</w:t>
      </w:r>
      <w:proofErr w:type="gramEnd"/>
      <w:r>
        <w:rPr>
          <w:rStyle w:val="HTMLCode"/>
        </w:rPr>
        <w:t>'2024-09-01', 'YYYY-MM-DD'), 'Active'),</w:t>
      </w:r>
    </w:p>
    <w:p w14:paraId="27A6563F" w14:textId="77777777" w:rsidR="00AB4842" w:rsidRDefault="00AB4842" w:rsidP="00AB4842">
      <w:pPr>
        <w:pStyle w:val="HTMLPreformatted"/>
        <w:rPr>
          <w:rStyle w:val="HTMLCode"/>
        </w:rPr>
      </w:pPr>
      <w:r>
        <w:rPr>
          <w:rStyle w:val="HTMLCode"/>
        </w:rPr>
        <w:t>(3, 1, 101, TO_</w:t>
      </w:r>
      <w:proofErr w:type="gramStart"/>
      <w:r>
        <w:rPr>
          <w:rStyle w:val="HTMLCode"/>
        </w:rPr>
        <w:t>DATE(</w:t>
      </w:r>
      <w:proofErr w:type="gramEnd"/>
      <w:r>
        <w:rPr>
          <w:rStyle w:val="HTMLCode"/>
        </w:rPr>
        <w:t>'2024-09-01', 'YYYY-MM-DD'), 'Active'),</w:t>
      </w:r>
    </w:p>
    <w:p w14:paraId="33477A44" w14:textId="77777777" w:rsidR="00AB4842" w:rsidRDefault="00AB4842" w:rsidP="00AB4842">
      <w:pPr>
        <w:pStyle w:val="HTMLPreformatted"/>
        <w:rPr>
          <w:rStyle w:val="HTMLCode"/>
        </w:rPr>
      </w:pPr>
      <w:r>
        <w:rPr>
          <w:rStyle w:val="HTMLCode"/>
        </w:rPr>
        <w:t>(4, 1, 102, TO_</w:t>
      </w:r>
      <w:proofErr w:type="gramStart"/>
      <w:r>
        <w:rPr>
          <w:rStyle w:val="HTMLCode"/>
        </w:rPr>
        <w:t>DATE(</w:t>
      </w:r>
      <w:proofErr w:type="gramEnd"/>
      <w:r>
        <w:rPr>
          <w:rStyle w:val="HTMLCode"/>
        </w:rPr>
        <w:t>'2024-09-01', 'YYYY-MM-DD'), 'Active'),</w:t>
      </w:r>
    </w:p>
    <w:p w14:paraId="582A5233" w14:textId="77777777" w:rsidR="00AB4842" w:rsidRDefault="00AB4842" w:rsidP="00AB4842">
      <w:pPr>
        <w:pStyle w:val="HTMLPreformatted"/>
        <w:rPr>
          <w:rStyle w:val="HTMLCode"/>
        </w:rPr>
      </w:pPr>
      <w:r>
        <w:rPr>
          <w:rStyle w:val="HTMLCode"/>
        </w:rPr>
        <w:t>(5, 2, 101, TO_</w:t>
      </w:r>
      <w:proofErr w:type="gramStart"/>
      <w:r>
        <w:rPr>
          <w:rStyle w:val="HTMLCode"/>
        </w:rPr>
        <w:t>DATE(</w:t>
      </w:r>
      <w:proofErr w:type="gramEnd"/>
      <w:r>
        <w:rPr>
          <w:rStyle w:val="HTMLCode"/>
        </w:rPr>
        <w:t>'2024-09-01', 'YYYY-MM-DD'), 'Active'),</w:t>
      </w:r>
    </w:p>
    <w:p w14:paraId="6AA06403" w14:textId="77777777" w:rsidR="00AB4842" w:rsidRDefault="00AB4842" w:rsidP="00AB4842">
      <w:pPr>
        <w:pStyle w:val="HTMLPreformatted"/>
        <w:rPr>
          <w:rStyle w:val="HTMLCode"/>
        </w:rPr>
      </w:pPr>
      <w:r>
        <w:rPr>
          <w:rStyle w:val="HTMLCode"/>
        </w:rPr>
        <w:t>(6, 2, 102, TO_</w:t>
      </w:r>
      <w:proofErr w:type="gramStart"/>
      <w:r>
        <w:rPr>
          <w:rStyle w:val="HTMLCode"/>
        </w:rPr>
        <w:t>DATE(</w:t>
      </w:r>
      <w:proofErr w:type="gramEnd"/>
      <w:r>
        <w:rPr>
          <w:rStyle w:val="HTMLCode"/>
        </w:rPr>
        <w:t>'2024-09-01', 'YYYY-MM-DD'), 'Active');</w:t>
      </w:r>
    </w:p>
    <w:p w14:paraId="2629C01A" w14:textId="77777777" w:rsidR="00AB4842" w:rsidRDefault="00AB4842" w:rsidP="00AB4842">
      <w:pPr>
        <w:pStyle w:val="HTMLPreformatted"/>
        <w:rPr>
          <w:rStyle w:val="HTMLCode"/>
        </w:rPr>
      </w:pPr>
    </w:p>
    <w:p w14:paraId="7251B041" w14:textId="77777777" w:rsidR="00AB4842" w:rsidRDefault="00AB4842" w:rsidP="00AB4842">
      <w:pPr>
        <w:pStyle w:val="HTMLPreformatted"/>
        <w:rPr>
          <w:rStyle w:val="HTMLCode"/>
        </w:rPr>
      </w:pPr>
      <w:r>
        <w:rPr>
          <w:rStyle w:val="HTMLCode"/>
        </w:rPr>
        <w:t>INSERT INTO GRADES (</w:t>
      </w:r>
      <w:proofErr w:type="spellStart"/>
      <w:r>
        <w:rPr>
          <w:rStyle w:val="HTMLCode"/>
        </w:rPr>
        <w:t>GradeID</w:t>
      </w:r>
      <w:proofErr w:type="spellEnd"/>
      <w:r>
        <w:rPr>
          <w:rStyle w:val="HTMLCode"/>
        </w:rPr>
        <w:t xml:space="preserve">, </w:t>
      </w:r>
      <w:proofErr w:type="spellStart"/>
      <w:r>
        <w:rPr>
          <w:rStyle w:val="HTMLCode"/>
        </w:rPr>
        <w:t>StudentID</w:t>
      </w:r>
      <w:proofErr w:type="spellEnd"/>
      <w:r>
        <w:rPr>
          <w:rStyle w:val="HTMLCode"/>
        </w:rPr>
        <w:t xml:space="preserve">, </w:t>
      </w:r>
      <w:proofErr w:type="spellStart"/>
      <w:r>
        <w:rPr>
          <w:rStyle w:val="HTMLCode"/>
        </w:rPr>
        <w:t>CourseID</w:t>
      </w:r>
      <w:proofErr w:type="spellEnd"/>
      <w:r>
        <w:rPr>
          <w:rStyle w:val="HTMLCode"/>
        </w:rPr>
        <w:t>, Grade, Semester, GPA, Remarks)</w:t>
      </w:r>
    </w:p>
    <w:p w14:paraId="42E3A499" w14:textId="77777777" w:rsidR="00AB4842" w:rsidRDefault="00AB4842" w:rsidP="00AB4842">
      <w:pPr>
        <w:pStyle w:val="HTMLPreformatted"/>
        <w:rPr>
          <w:rStyle w:val="HTMLCode"/>
        </w:rPr>
      </w:pPr>
      <w:r>
        <w:rPr>
          <w:rStyle w:val="HTMLCode"/>
        </w:rPr>
        <w:t>VALUES</w:t>
      </w:r>
    </w:p>
    <w:p w14:paraId="322E6C82" w14:textId="77777777" w:rsidR="00AB4842" w:rsidRDefault="00AB4842" w:rsidP="00AB4842">
      <w:pPr>
        <w:pStyle w:val="HTMLPreformatted"/>
        <w:rPr>
          <w:rStyle w:val="HTMLCode"/>
        </w:rPr>
      </w:pPr>
      <w:r>
        <w:rPr>
          <w:rStyle w:val="HTMLCode"/>
        </w:rPr>
        <w:t>(1, 57288, 101, 'A', 'Fall 2024', 4.0, 'Excellent'),</w:t>
      </w:r>
    </w:p>
    <w:p w14:paraId="3A05726C" w14:textId="77777777" w:rsidR="00AB4842" w:rsidRDefault="00AB4842" w:rsidP="00AB4842">
      <w:pPr>
        <w:pStyle w:val="HTMLPreformatted"/>
        <w:rPr>
          <w:rStyle w:val="HTMLCode"/>
        </w:rPr>
      </w:pPr>
      <w:r>
        <w:rPr>
          <w:rStyle w:val="HTMLCode"/>
        </w:rPr>
        <w:t>(2, 57288, 102, 'A-', 'Fall 2024', 3.7, 'Very Good'),</w:t>
      </w:r>
    </w:p>
    <w:p w14:paraId="7E035FBD" w14:textId="77777777" w:rsidR="00AB4842" w:rsidRDefault="00AB4842" w:rsidP="00AB4842">
      <w:pPr>
        <w:pStyle w:val="HTMLPreformatted"/>
        <w:rPr>
          <w:rStyle w:val="HTMLCode"/>
        </w:rPr>
      </w:pPr>
      <w:r>
        <w:rPr>
          <w:rStyle w:val="HTMLCode"/>
        </w:rPr>
        <w:t>(3, 1, 101, 'B+', 'Fall 2024', 3.3, 'Good performance'),</w:t>
      </w:r>
    </w:p>
    <w:p w14:paraId="627CD2F0" w14:textId="77777777" w:rsidR="00AB4842" w:rsidRDefault="00AB4842" w:rsidP="00AB4842">
      <w:pPr>
        <w:pStyle w:val="HTMLPreformatted"/>
        <w:rPr>
          <w:rStyle w:val="HTMLCode"/>
        </w:rPr>
      </w:pPr>
      <w:r>
        <w:rPr>
          <w:rStyle w:val="HTMLCode"/>
        </w:rPr>
        <w:t>(4, 1, 102, 'A-', 'Fall 2024', 3.7, 'Very Good'),</w:t>
      </w:r>
    </w:p>
    <w:p w14:paraId="69B53600" w14:textId="77777777" w:rsidR="00AB4842" w:rsidRDefault="00AB4842" w:rsidP="00AB4842">
      <w:pPr>
        <w:pStyle w:val="HTMLPreformatted"/>
        <w:rPr>
          <w:rStyle w:val="HTMLCode"/>
        </w:rPr>
      </w:pPr>
      <w:r>
        <w:rPr>
          <w:rStyle w:val="HTMLCode"/>
        </w:rPr>
        <w:t>(5, 2, 101, 'A', 'Fall 2024', 4.0, 'Excellent'),</w:t>
      </w:r>
    </w:p>
    <w:p w14:paraId="16DFFB6D" w14:textId="219E26F2" w:rsidR="00AB4842" w:rsidRDefault="00AB4842" w:rsidP="00AB4842">
      <w:pPr>
        <w:pStyle w:val="HTMLPreformatted"/>
        <w:rPr>
          <w:rStyle w:val="HTMLCode"/>
        </w:rPr>
      </w:pPr>
      <w:r>
        <w:rPr>
          <w:rStyle w:val="HTMLCode"/>
        </w:rPr>
        <w:t>(6, 2, 102, 'B+', 'Fall 2024', 3.3, 'Good performance');</w:t>
      </w:r>
    </w:p>
    <w:p w14:paraId="21AA5046" w14:textId="77777777" w:rsidR="00AB4842" w:rsidRDefault="00AB4842" w:rsidP="00AB4842">
      <w:pPr>
        <w:pStyle w:val="HTMLPreformatted"/>
      </w:pPr>
    </w:p>
    <w:p w14:paraId="4B48CB3C" w14:textId="0B7BA65F" w:rsidR="00AB4842" w:rsidRDefault="00AB4842" w:rsidP="00AB4842">
      <w:pPr>
        <w:pStyle w:val="HTMLPreformatted"/>
        <w:rPr>
          <w:rStyle w:val="HTMLCode"/>
        </w:rPr>
      </w:pPr>
      <w:r>
        <w:pict w14:anchorId="42A994EA">
          <v:rect id="_x0000_i1049" style="width:0;height:1.5pt" o:hralign="center" o:hrstd="t" o:hr="t" fillcolor="#a0a0a0" stroked="f"/>
        </w:pict>
      </w:r>
    </w:p>
    <w:p w14:paraId="3E3D3A3E" w14:textId="77777777" w:rsidR="00AB4842" w:rsidRDefault="00AB4842" w:rsidP="00AB4842">
      <w:pPr>
        <w:pStyle w:val="HTMLPreformatted"/>
      </w:pPr>
    </w:p>
    <w:p w14:paraId="6993629F" w14:textId="77777777" w:rsidR="003668B2" w:rsidRDefault="003668B2" w:rsidP="003668B2">
      <w:pPr>
        <w:pStyle w:val="Heading3"/>
      </w:pPr>
      <w:r>
        <w:t>Conclusion:</w:t>
      </w:r>
    </w:p>
    <w:p w14:paraId="387D762F" w14:textId="77777777" w:rsidR="00A2415A" w:rsidRPr="00A2415A" w:rsidRDefault="00A2415A" w:rsidP="00A2415A">
      <w:pPr>
        <w:rPr>
          <w:rFonts w:ascii="Times New Roman" w:eastAsia="Times New Roman" w:hAnsi="Times New Roman" w:cs="Times New Roman"/>
          <w:color w:val="auto"/>
          <w:sz w:val="24"/>
          <w:szCs w:val="24"/>
        </w:rPr>
      </w:pPr>
      <w:r w:rsidRPr="00A2415A">
        <w:rPr>
          <w:rFonts w:ascii="Times New Roman" w:eastAsia="Times New Roman" w:hAnsi="Times New Roman" w:cs="Times New Roman"/>
          <w:color w:val="auto"/>
          <w:sz w:val="24"/>
          <w:szCs w:val="24"/>
        </w:rPr>
        <w:t>The SRMS project provides a normalized, well-structured, and scalable solution for managing student academic records. It improves data integrity, enhances query efficiency, and supports institutional data management needs effectively.</w:t>
      </w:r>
    </w:p>
    <w:p w14:paraId="402BAFA8" w14:textId="77777777" w:rsidR="00A2415A" w:rsidRPr="00A2415A" w:rsidRDefault="00A2415A" w:rsidP="00A2415A">
      <w:pPr>
        <w:rPr>
          <w:rFonts w:ascii="Times New Roman" w:eastAsia="Times New Roman" w:hAnsi="Times New Roman" w:cs="Times New Roman"/>
          <w:color w:val="auto"/>
          <w:sz w:val="24"/>
          <w:szCs w:val="24"/>
        </w:rPr>
      </w:pPr>
      <w:r w:rsidRPr="00A2415A">
        <w:rPr>
          <w:rFonts w:ascii="Times New Roman" w:eastAsia="Times New Roman" w:hAnsi="Times New Roman" w:cs="Times New Roman"/>
          <w:color w:val="auto"/>
          <w:sz w:val="24"/>
          <w:szCs w:val="24"/>
        </w:rPr>
        <w:t>By carefully designing the database schema to follow 3NF normalization, we have minimized redundancy and ensured consistency across all entities. This ensures that updates to records can be made reliably without introducing inconsistencies.</w:t>
      </w:r>
    </w:p>
    <w:p w14:paraId="66FEA961" w14:textId="77777777" w:rsidR="00A2415A" w:rsidRPr="00A2415A" w:rsidRDefault="00A2415A" w:rsidP="00A2415A">
      <w:pPr>
        <w:rPr>
          <w:rFonts w:ascii="Times New Roman" w:eastAsia="Times New Roman" w:hAnsi="Times New Roman" w:cs="Times New Roman"/>
          <w:color w:val="auto"/>
          <w:sz w:val="24"/>
          <w:szCs w:val="24"/>
        </w:rPr>
      </w:pPr>
      <w:r w:rsidRPr="00A2415A">
        <w:rPr>
          <w:rFonts w:ascii="Times New Roman" w:eastAsia="Times New Roman" w:hAnsi="Times New Roman" w:cs="Times New Roman"/>
          <w:color w:val="auto"/>
          <w:sz w:val="24"/>
          <w:szCs w:val="24"/>
        </w:rPr>
        <w:t>Furthermore, with the use of foreign key relationships and clear entity relationships, our system guarantees that referential integrity is maintained at all times. The added attributes such as GPA, Remarks, Phone Number, and Address bring the schema closer to real-world practical scenarios that institutions require for detailed student management.</w:t>
      </w:r>
    </w:p>
    <w:p w14:paraId="52B4D6EA" w14:textId="77777777" w:rsidR="00A2415A" w:rsidRPr="00A2415A" w:rsidRDefault="00A2415A" w:rsidP="00A2415A">
      <w:pPr>
        <w:rPr>
          <w:rFonts w:ascii="Times New Roman" w:eastAsia="Times New Roman" w:hAnsi="Times New Roman" w:cs="Times New Roman"/>
          <w:color w:val="auto"/>
          <w:sz w:val="24"/>
          <w:szCs w:val="24"/>
        </w:rPr>
      </w:pPr>
      <w:r w:rsidRPr="00A2415A">
        <w:rPr>
          <w:rFonts w:ascii="Times New Roman" w:eastAsia="Times New Roman" w:hAnsi="Times New Roman" w:cs="Times New Roman"/>
          <w:color w:val="auto"/>
          <w:sz w:val="24"/>
          <w:szCs w:val="24"/>
        </w:rPr>
        <w:t>From an academic perspective, this project has allowed the team to understand and apply fundamental database principles, such as relational modeling, SQL operations, ER diagramming, and normalization. Technically, the implementation on Oracle DBMS ensures compatibility with enterprise-level systems, offering robustness and scalability.</w:t>
      </w:r>
    </w:p>
    <w:p w14:paraId="7EA59F54" w14:textId="77777777" w:rsidR="00A2415A" w:rsidRPr="00A2415A" w:rsidRDefault="00A2415A" w:rsidP="00A2415A">
      <w:pPr>
        <w:rPr>
          <w:rFonts w:ascii="Times New Roman" w:eastAsia="Times New Roman" w:hAnsi="Times New Roman" w:cs="Times New Roman"/>
          <w:color w:val="auto"/>
          <w:sz w:val="24"/>
          <w:szCs w:val="24"/>
        </w:rPr>
      </w:pPr>
      <w:r w:rsidRPr="00A2415A">
        <w:rPr>
          <w:rFonts w:ascii="Times New Roman" w:eastAsia="Times New Roman" w:hAnsi="Times New Roman" w:cs="Times New Roman"/>
          <w:color w:val="auto"/>
          <w:sz w:val="24"/>
          <w:szCs w:val="24"/>
        </w:rPr>
        <w:lastRenderedPageBreak/>
        <w:t>Moving forward, this system can be expanded to support additional modules like attendance tracking, transcript generation, and academic progress analysis. It can also be integrated with front-end applications to provide an interactive user experience for students and administrators.</w:t>
      </w:r>
    </w:p>
    <w:p w14:paraId="751D340B" w14:textId="03618A34" w:rsidR="002C74C0" w:rsidRDefault="003668B2" w:rsidP="003668B2">
      <w:bookmarkStart w:id="5" w:name="_GoBack"/>
      <w:bookmarkEnd w:id="5"/>
      <w:r>
        <w:pict w14:anchorId="3825E49D">
          <v:rect id="_x0000_i1034" style="width:0;height:1.5pt" o:hralign="center" o:hrstd="t" o:hr="t" fillcolor="#a0a0a0" stroked="f"/>
        </w:pict>
      </w:r>
    </w:p>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D3AD5" w14:textId="77777777" w:rsidR="00DE7BCD" w:rsidRDefault="00DE7BCD" w:rsidP="00C6554A">
      <w:pPr>
        <w:spacing w:before="0" w:after="0" w:line="240" w:lineRule="auto"/>
      </w:pPr>
      <w:r>
        <w:separator/>
      </w:r>
    </w:p>
  </w:endnote>
  <w:endnote w:type="continuationSeparator" w:id="0">
    <w:p w14:paraId="4F8E775A" w14:textId="77777777" w:rsidR="00DE7BCD" w:rsidRDefault="00DE7B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FD5C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D613" w14:textId="77777777" w:rsidR="00DE7BCD" w:rsidRDefault="00DE7BCD" w:rsidP="00C6554A">
      <w:pPr>
        <w:spacing w:before="0" w:after="0" w:line="240" w:lineRule="auto"/>
      </w:pPr>
      <w:r>
        <w:separator/>
      </w:r>
    </w:p>
  </w:footnote>
  <w:footnote w:type="continuationSeparator" w:id="0">
    <w:p w14:paraId="2792A7C2" w14:textId="77777777" w:rsidR="00DE7BCD" w:rsidRDefault="00DE7BC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E862576"/>
    <w:multiLevelType w:val="multilevel"/>
    <w:tmpl w:val="9292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419CC"/>
    <w:multiLevelType w:val="multilevel"/>
    <w:tmpl w:val="A27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723E36"/>
    <w:multiLevelType w:val="hybridMultilevel"/>
    <w:tmpl w:val="66BC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632A2"/>
    <w:multiLevelType w:val="multilevel"/>
    <w:tmpl w:val="3C3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941DD"/>
    <w:multiLevelType w:val="multilevel"/>
    <w:tmpl w:val="D70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CD"/>
    <w:rsid w:val="002554CD"/>
    <w:rsid w:val="00293B83"/>
    <w:rsid w:val="002B4294"/>
    <w:rsid w:val="00333D0D"/>
    <w:rsid w:val="00344458"/>
    <w:rsid w:val="003668B2"/>
    <w:rsid w:val="004C049F"/>
    <w:rsid w:val="005000E2"/>
    <w:rsid w:val="00671B8D"/>
    <w:rsid w:val="006A3CE7"/>
    <w:rsid w:val="00A2415A"/>
    <w:rsid w:val="00AB4842"/>
    <w:rsid w:val="00C6554A"/>
    <w:rsid w:val="00D77E09"/>
    <w:rsid w:val="00DE7BCD"/>
    <w:rsid w:val="00ED0B60"/>
    <w:rsid w:val="00ED7C44"/>
    <w:rsid w:val="00F6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03C5"/>
  <w15:chartTrackingRefBased/>
  <w15:docId w15:val="{60C061EA-2677-469D-9916-DCA74426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3668B2"/>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3668B2"/>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3668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3668B2"/>
    <w:rPr>
      <w:i/>
      <w:iCs/>
    </w:rPr>
  </w:style>
  <w:style w:type="character" w:styleId="Strong">
    <w:name w:val="Strong"/>
    <w:basedOn w:val="DefaultParagraphFont"/>
    <w:uiPriority w:val="22"/>
    <w:qFormat/>
    <w:rsid w:val="003668B2"/>
    <w:rPr>
      <w:b/>
      <w:bCs/>
    </w:rPr>
  </w:style>
  <w:style w:type="paragraph" w:styleId="ListParagraph">
    <w:name w:val="List Paragraph"/>
    <w:basedOn w:val="Normal"/>
    <w:uiPriority w:val="34"/>
    <w:unhideWhenUsed/>
    <w:qFormat/>
    <w:rsid w:val="0036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1663">
      <w:bodyDiv w:val="1"/>
      <w:marLeft w:val="0"/>
      <w:marRight w:val="0"/>
      <w:marTop w:val="0"/>
      <w:marBottom w:val="0"/>
      <w:divBdr>
        <w:top w:val="none" w:sz="0" w:space="0" w:color="auto"/>
        <w:left w:val="none" w:sz="0" w:space="0" w:color="auto"/>
        <w:bottom w:val="none" w:sz="0" w:space="0" w:color="auto"/>
        <w:right w:val="none" w:sz="0" w:space="0" w:color="auto"/>
      </w:divBdr>
    </w:div>
    <w:div w:id="283585998">
      <w:bodyDiv w:val="1"/>
      <w:marLeft w:val="0"/>
      <w:marRight w:val="0"/>
      <w:marTop w:val="0"/>
      <w:marBottom w:val="0"/>
      <w:divBdr>
        <w:top w:val="none" w:sz="0" w:space="0" w:color="auto"/>
        <w:left w:val="none" w:sz="0" w:space="0" w:color="auto"/>
        <w:bottom w:val="none" w:sz="0" w:space="0" w:color="auto"/>
        <w:right w:val="none" w:sz="0" w:space="0" w:color="auto"/>
      </w:divBdr>
    </w:div>
    <w:div w:id="602953723">
      <w:bodyDiv w:val="1"/>
      <w:marLeft w:val="0"/>
      <w:marRight w:val="0"/>
      <w:marTop w:val="0"/>
      <w:marBottom w:val="0"/>
      <w:divBdr>
        <w:top w:val="none" w:sz="0" w:space="0" w:color="auto"/>
        <w:left w:val="none" w:sz="0" w:space="0" w:color="auto"/>
        <w:bottom w:val="none" w:sz="0" w:space="0" w:color="auto"/>
        <w:right w:val="none" w:sz="0" w:space="0" w:color="auto"/>
      </w:divBdr>
      <w:divsChild>
        <w:div w:id="1346980797">
          <w:marLeft w:val="0"/>
          <w:marRight w:val="0"/>
          <w:marTop w:val="0"/>
          <w:marBottom w:val="0"/>
          <w:divBdr>
            <w:top w:val="none" w:sz="0" w:space="0" w:color="auto"/>
            <w:left w:val="none" w:sz="0" w:space="0" w:color="auto"/>
            <w:bottom w:val="none" w:sz="0" w:space="0" w:color="auto"/>
            <w:right w:val="none" w:sz="0" w:space="0" w:color="auto"/>
          </w:divBdr>
        </w:div>
      </w:divsChild>
    </w:div>
    <w:div w:id="640498815">
      <w:bodyDiv w:val="1"/>
      <w:marLeft w:val="0"/>
      <w:marRight w:val="0"/>
      <w:marTop w:val="0"/>
      <w:marBottom w:val="0"/>
      <w:divBdr>
        <w:top w:val="none" w:sz="0" w:space="0" w:color="auto"/>
        <w:left w:val="none" w:sz="0" w:space="0" w:color="auto"/>
        <w:bottom w:val="none" w:sz="0" w:space="0" w:color="auto"/>
        <w:right w:val="none" w:sz="0" w:space="0" w:color="auto"/>
      </w:divBdr>
    </w:div>
    <w:div w:id="1164323468">
      <w:bodyDiv w:val="1"/>
      <w:marLeft w:val="0"/>
      <w:marRight w:val="0"/>
      <w:marTop w:val="0"/>
      <w:marBottom w:val="0"/>
      <w:divBdr>
        <w:top w:val="none" w:sz="0" w:space="0" w:color="auto"/>
        <w:left w:val="none" w:sz="0" w:space="0" w:color="auto"/>
        <w:bottom w:val="none" w:sz="0" w:space="0" w:color="auto"/>
        <w:right w:val="none" w:sz="0" w:space="0" w:color="auto"/>
      </w:divBdr>
      <w:divsChild>
        <w:div w:id="1859192324">
          <w:marLeft w:val="0"/>
          <w:marRight w:val="0"/>
          <w:marTop w:val="0"/>
          <w:marBottom w:val="0"/>
          <w:divBdr>
            <w:top w:val="none" w:sz="0" w:space="0" w:color="auto"/>
            <w:left w:val="none" w:sz="0" w:space="0" w:color="auto"/>
            <w:bottom w:val="none" w:sz="0" w:space="0" w:color="auto"/>
            <w:right w:val="none" w:sz="0" w:space="0" w:color="auto"/>
          </w:divBdr>
        </w:div>
        <w:div w:id="1102382164">
          <w:marLeft w:val="0"/>
          <w:marRight w:val="0"/>
          <w:marTop w:val="0"/>
          <w:marBottom w:val="0"/>
          <w:divBdr>
            <w:top w:val="none" w:sz="0" w:space="0" w:color="auto"/>
            <w:left w:val="none" w:sz="0" w:space="0" w:color="auto"/>
            <w:bottom w:val="none" w:sz="0" w:space="0" w:color="auto"/>
            <w:right w:val="none" w:sz="0" w:space="0" w:color="auto"/>
          </w:divBdr>
        </w:div>
        <w:div w:id="1418205899">
          <w:marLeft w:val="0"/>
          <w:marRight w:val="0"/>
          <w:marTop w:val="0"/>
          <w:marBottom w:val="0"/>
          <w:divBdr>
            <w:top w:val="none" w:sz="0" w:space="0" w:color="auto"/>
            <w:left w:val="none" w:sz="0" w:space="0" w:color="auto"/>
            <w:bottom w:val="none" w:sz="0" w:space="0" w:color="auto"/>
            <w:right w:val="none" w:sz="0" w:space="0" w:color="auto"/>
          </w:divBdr>
        </w:div>
        <w:div w:id="1202984163">
          <w:marLeft w:val="0"/>
          <w:marRight w:val="0"/>
          <w:marTop w:val="0"/>
          <w:marBottom w:val="0"/>
          <w:divBdr>
            <w:top w:val="none" w:sz="0" w:space="0" w:color="auto"/>
            <w:left w:val="none" w:sz="0" w:space="0" w:color="auto"/>
            <w:bottom w:val="none" w:sz="0" w:space="0" w:color="auto"/>
            <w:right w:val="none" w:sz="0" w:space="0" w:color="auto"/>
          </w:divBdr>
        </w:div>
        <w:div w:id="846595231">
          <w:marLeft w:val="0"/>
          <w:marRight w:val="0"/>
          <w:marTop w:val="0"/>
          <w:marBottom w:val="0"/>
          <w:divBdr>
            <w:top w:val="none" w:sz="0" w:space="0" w:color="auto"/>
            <w:left w:val="none" w:sz="0" w:space="0" w:color="auto"/>
            <w:bottom w:val="none" w:sz="0" w:space="0" w:color="auto"/>
            <w:right w:val="none" w:sz="0" w:space="0" w:color="auto"/>
          </w:divBdr>
        </w:div>
        <w:div w:id="497042011">
          <w:marLeft w:val="0"/>
          <w:marRight w:val="0"/>
          <w:marTop w:val="0"/>
          <w:marBottom w:val="0"/>
          <w:divBdr>
            <w:top w:val="none" w:sz="0" w:space="0" w:color="auto"/>
            <w:left w:val="none" w:sz="0" w:space="0" w:color="auto"/>
            <w:bottom w:val="none" w:sz="0" w:space="0" w:color="auto"/>
            <w:right w:val="none" w:sz="0" w:space="0" w:color="auto"/>
          </w:divBdr>
        </w:div>
        <w:div w:id="808329643">
          <w:marLeft w:val="0"/>
          <w:marRight w:val="0"/>
          <w:marTop w:val="0"/>
          <w:marBottom w:val="0"/>
          <w:divBdr>
            <w:top w:val="none" w:sz="0" w:space="0" w:color="auto"/>
            <w:left w:val="none" w:sz="0" w:space="0" w:color="auto"/>
            <w:bottom w:val="none" w:sz="0" w:space="0" w:color="auto"/>
            <w:right w:val="none" w:sz="0" w:space="0" w:color="auto"/>
          </w:divBdr>
        </w:div>
        <w:div w:id="46813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39</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Sharaiz Romee</dc:creator>
  <cp:keywords/>
  <dc:description/>
  <cp:lastModifiedBy>Sharaiz Romee</cp:lastModifiedBy>
  <cp:revision>8</cp:revision>
  <dcterms:created xsi:type="dcterms:W3CDTF">2025-05-11T19:38:00Z</dcterms:created>
  <dcterms:modified xsi:type="dcterms:W3CDTF">2025-05-11T20:17:00Z</dcterms:modified>
</cp:coreProperties>
</file>